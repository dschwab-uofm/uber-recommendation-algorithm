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FFA0C" w14:textId="259E0B92" w:rsidR="0007392C" w:rsidRPr="00EB40C7" w:rsidRDefault="00E67156" w:rsidP="00607268">
      <w:pPr>
        <w:pStyle w:val="Titledocument"/>
        <w:rPr>
          <w:bCs/>
          <w:sz w:val="39"/>
          <w:szCs w:val="24"/>
          <w14:ligatures w14:val="standard"/>
        </w:rPr>
      </w:pPr>
      <w:bookmarkStart w:id="0" w:name="_Hlk102051692"/>
      <w:bookmarkEnd w:id="0"/>
      <w:r w:rsidRPr="00EB40C7">
        <w:rPr>
          <w:bCs/>
          <w:sz w:val="39"/>
          <w:szCs w:val="24"/>
          <w14:ligatures w14:val="standard"/>
        </w:rPr>
        <w:t>Uber Driver Assistant Project Report</w:t>
      </w:r>
    </w:p>
    <w:p w14:paraId="47C889BB" w14:textId="1C685A4D" w:rsidR="0007392C" w:rsidRPr="00EB40C7" w:rsidRDefault="00E67156" w:rsidP="00607268">
      <w:pPr>
        <w:pStyle w:val="Subtitle"/>
        <w:spacing w:before="40" w:after="100"/>
        <w:rPr>
          <w:sz w:val="28"/>
          <w:szCs w:val="32"/>
          <w14:ligatures w14:val="standard"/>
        </w:rPr>
      </w:pPr>
      <w:r w:rsidRPr="00EB40C7">
        <w:rPr>
          <w:bCs/>
          <w:sz w:val="28"/>
          <w:szCs w:val="32"/>
          <w14:ligatures w14:val="standard"/>
        </w:rPr>
        <w:t>Fare Recommendation Algorithm</w:t>
      </w:r>
    </w:p>
    <w:p w14:paraId="7358AFEF" w14:textId="77777777" w:rsidR="00586A35" w:rsidRPr="00EB40C7" w:rsidRDefault="00586A35" w:rsidP="00607268">
      <w:pPr>
        <w:pStyle w:val="Authors"/>
        <w:spacing w:before="40" w:after="100"/>
        <w:jc w:val="center"/>
        <w:rPr>
          <w:rStyle w:val="FirstName"/>
          <w:sz w:val="28"/>
          <w:szCs w:val="26"/>
          <w14:ligatures w14:val="standard"/>
        </w:rPr>
        <w:sectPr w:rsidR="00586A35" w:rsidRPr="00EB40C7"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2C625E55" w14:textId="029B4960" w:rsidR="00586A35" w:rsidRPr="00EB40C7" w:rsidRDefault="00E67156" w:rsidP="00607268">
      <w:pPr>
        <w:pStyle w:val="Authors"/>
        <w:spacing w:before="40" w:after="100"/>
        <w:jc w:val="center"/>
        <w:rPr>
          <w:sz w:val="28"/>
          <w:szCs w:val="26"/>
          <w14:ligatures w14:val="standard"/>
        </w:rPr>
      </w:pPr>
      <w:r w:rsidRPr="00EB40C7">
        <w:rPr>
          <w:sz w:val="28"/>
          <w:szCs w:val="26"/>
          <w14:ligatures w14:val="standard"/>
        </w:rPr>
        <w:t>Dylan Schwab</w:t>
      </w:r>
      <w:r w:rsidR="00586A35" w:rsidRPr="00EB40C7">
        <w:rPr>
          <w:rStyle w:val="OrgName"/>
          <w:color w:val="auto"/>
          <w:szCs w:val="26"/>
          <w14:ligatures w14:val="standard"/>
        </w:rPr>
        <w:br/>
        <w:t xml:space="preserve"> </w:t>
      </w:r>
      <w:r w:rsidRPr="00EB40C7">
        <w:rPr>
          <w:rStyle w:val="OrgName"/>
          <w:color w:val="auto"/>
          <w:szCs w:val="26"/>
          <w14:ligatures w14:val="standard"/>
        </w:rPr>
        <w:t>University of Memphis</w:t>
      </w:r>
      <w:r w:rsidR="00586A35" w:rsidRPr="00EB40C7">
        <w:rPr>
          <w:rStyle w:val="OrgName"/>
          <w:color w:val="auto"/>
          <w:szCs w:val="26"/>
          <w14:ligatures w14:val="standard"/>
        </w:rPr>
        <w:br/>
        <w:t xml:space="preserve"> </w:t>
      </w:r>
      <w:r w:rsidRPr="00EB40C7">
        <w:rPr>
          <w:rStyle w:val="City"/>
          <w:szCs w:val="26"/>
          <w14:ligatures w14:val="standard"/>
        </w:rPr>
        <w:t>Memphis, TN</w:t>
      </w:r>
      <w:r w:rsidR="00586A35" w:rsidRPr="00EB40C7">
        <w:rPr>
          <w:szCs w:val="26"/>
          <w14:ligatures w14:val="standard"/>
        </w:rPr>
        <w:br/>
      </w:r>
      <w:r w:rsidRPr="00EB40C7">
        <w:rPr>
          <w:rStyle w:val="Email"/>
          <w:color w:val="auto"/>
          <w:szCs w:val="26"/>
          <w14:ligatures w14:val="standard"/>
        </w:rPr>
        <w:t>dschwab@memphis.edu</w:t>
      </w:r>
    </w:p>
    <w:p w14:paraId="1A4B420C" w14:textId="77777777" w:rsidR="00843E05" w:rsidRPr="00843E05" w:rsidRDefault="00843E05" w:rsidP="00607268">
      <w:pPr>
        <w:spacing w:before="40" w:after="100" w:line="240" w:lineRule="auto"/>
        <w:jc w:val="center"/>
        <w:rPr>
          <w:rFonts w:eastAsia="Calibri" w:cs="Linux Libertine"/>
          <w:sz w:val="28"/>
          <w:szCs w:val="26"/>
          <w14:ligatures w14:val="standard"/>
        </w:rPr>
      </w:pPr>
      <w:r w:rsidRPr="00843E05">
        <w:rPr>
          <w:rFonts w:eastAsia="Calibri" w:cs="Linux Libertine"/>
          <w:sz w:val="28"/>
          <w:szCs w:val="26"/>
          <w:bdr w:val="none" w:sz="0" w:space="0" w:color="auto" w:frame="1"/>
          <w14:ligatures w14:val="standard"/>
        </w:rPr>
        <w:t>Truc Nguyen</w:t>
      </w:r>
      <w:r w:rsidRPr="00843E05">
        <w:rPr>
          <w:rFonts w:eastAsia="Calibri" w:cs="Linux Libertine"/>
          <w:sz w:val="28"/>
          <w:szCs w:val="26"/>
          <w14:ligatures w14:val="standard"/>
        </w:rPr>
        <w:br/>
      </w:r>
      <w:r w:rsidRPr="00843E05">
        <w:rPr>
          <w:rFonts w:eastAsia="Calibri" w:cs="Linux Libertine"/>
          <w:sz w:val="24"/>
          <w:szCs w:val="26"/>
          <w14:ligatures w14:val="standard"/>
        </w:rPr>
        <w:t xml:space="preserve"> University of Memphis</w:t>
      </w:r>
      <w:r w:rsidRPr="00843E05">
        <w:rPr>
          <w:rFonts w:eastAsia="Calibri" w:cs="Linux Libertine"/>
          <w:sz w:val="24"/>
          <w:szCs w:val="26"/>
          <w14:ligatures w14:val="standard"/>
        </w:rPr>
        <w:br/>
        <w:t xml:space="preserve"> </w:t>
      </w:r>
      <w:r w:rsidRPr="00843E05">
        <w:rPr>
          <w:rFonts w:eastAsia="Calibri" w:cs="Linux Libertine"/>
          <w:sz w:val="24"/>
          <w:szCs w:val="26"/>
          <w:bdr w:val="none" w:sz="0" w:space="0" w:color="auto" w:frame="1"/>
          <w14:ligatures w14:val="standard"/>
        </w:rPr>
        <w:t>Memphis, TN</w:t>
      </w:r>
      <w:r w:rsidRPr="00843E05">
        <w:rPr>
          <w:rFonts w:eastAsia="Calibri" w:cs="Linux Libertine"/>
          <w:sz w:val="24"/>
          <w:szCs w:val="26"/>
          <w14:ligatures w14:val="standard"/>
        </w:rPr>
        <w:br/>
        <w:t xml:space="preserve"> tlngyen2@memphis.edu</w:t>
      </w:r>
    </w:p>
    <w:p w14:paraId="5A42B18D" w14:textId="38FEDD42" w:rsidR="00F3231F" w:rsidRPr="00EB40C7" w:rsidRDefault="00B31386" w:rsidP="00607268">
      <w:pPr>
        <w:pStyle w:val="Authors"/>
        <w:spacing w:before="40" w:after="100"/>
        <w:jc w:val="center"/>
        <w:rPr>
          <w:sz w:val="28"/>
          <w:szCs w:val="26"/>
          <w14:ligatures w14:val="standard"/>
        </w:rPr>
      </w:pPr>
      <w:r>
        <w:rPr>
          <w:rStyle w:val="FirstName"/>
          <w:sz w:val="28"/>
          <w:szCs w:val="26"/>
          <w14:ligatures w14:val="standard"/>
        </w:rPr>
        <w:t>Wenze Wu</w:t>
      </w:r>
      <w:r w:rsidR="00586A35" w:rsidRPr="00EB40C7">
        <w:rPr>
          <w:sz w:val="28"/>
          <w:szCs w:val="26"/>
          <w14:ligatures w14:val="standard"/>
        </w:rPr>
        <w:br/>
      </w:r>
      <w:r w:rsidR="00586A35" w:rsidRPr="00EB40C7">
        <w:rPr>
          <w:rStyle w:val="OrgDiv"/>
          <w:color w:val="auto"/>
          <w:szCs w:val="26"/>
          <w14:ligatures w14:val="standard"/>
        </w:rPr>
        <w:t xml:space="preserve"> </w:t>
      </w:r>
      <w:r w:rsidRPr="00843E05">
        <w:rPr>
          <w:rFonts w:eastAsia="Calibri"/>
          <w:szCs w:val="26"/>
          <w14:ligatures w14:val="standard"/>
        </w:rPr>
        <w:t>University of Memphis</w:t>
      </w:r>
      <w:r w:rsidRPr="00843E05">
        <w:rPr>
          <w:rFonts w:eastAsia="Calibri"/>
          <w:szCs w:val="26"/>
          <w14:ligatures w14:val="standard"/>
        </w:rPr>
        <w:br/>
        <w:t xml:space="preserve"> </w:t>
      </w:r>
      <w:r w:rsidRPr="00843E05">
        <w:rPr>
          <w:rFonts w:eastAsia="Calibri"/>
          <w:szCs w:val="26"/>
          <w:bdr w:val="none" w:sz="0" w:space="0" w:color="auto" w:frame="1"/>
          <w14:ligatures w14:val="standard"/>
        </w:rPr>
        <w:t>Memphis, TN</w:t>
      </w:r>
      <w:r w:rsidRPr="00843E05">
        <w:rPr>
          <w:rFonts w:eastAsia="Calibri"/>
          <w:szCs w:val="26"/>
          <w14:ligatures w14:val="standard"/>
        </w:rPr>
        <w:br/>
        <w:t xml:space="preserve"> </w:t>
      </w:r>
      <w:r>
        <w:rPr>
          <w:rFonts w:eastAsia="Calibri"/>
          <w:szCs w:val="26"/>
          <w14:ligatures w14:val="standard"/>
        </w:rPr>
        <w:t>wwu</w:t>
      </w:r>
      <w:r w:rsidRPr="00843E05">
        <w:rPr>
          <w:rFonts w:eastAsia="Calibri"/>
          <w:szCs w:val="26"/>
          <w14:ligatures w14:val="standard"/>
        </w:rPr>
        <w:t>2@memphis.edu</w:t>
      </w:r>
    </w:p>
    <w:p w14:paraId="4BA24238" w14:textId="77777777" w:rsidR="00586A35" w:rsidRPr="00EB40C7" w:rsidRDefault="00586A35" w:rsidP="0003368A">
      <w:pPr>
        <w:pStyle w:val="TitleNote"/>
        <w:spacing w:before="40" w:after="100"/>
        <w:jc w:val="both"/>
        <w:rPr>
          <w:rFonts w:ascii="Cambria Math" w:hAnsi="Cambria Math" w:cs="Cambria Math"/>
          <w:bCs/>
          <w:color w:val="auto"/>
          <w:sz w:val="24"/>
          <w:szCs w:val="28"/>
          <w:vertAlign w:val="superscript"/>
          <w14:ligatures w14:val="standard"/>
        </w:rPr>
        <w:sectPr w:rsidR="00586A35" w:rsidRPr="00EB40C7"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2AD32993" w14:textId="77777777" w:rsidR="00694749" w:rsidRPr="00EB40C7" w:rsidRDefault="00694749" w:rsidP="0003368A">
      <w:pPr>
        <w:pStyle w:val="AuthNotes"/>
        <w:spacing w:before="40" w:after="100"/>
        <w:jc w:val="both"/>
        <w:rPr>
          <w:color w:val="auto"/>
          <w:sz w:val="28"/>
          <w:szCs w:val="28"/>
          <w14:ligatures w14:val="standard"/>
        </w:rPr>
      </w:pPr>
    </w:p>
    <w:p w14:paraId="01EEADF8" w14:textId="77777777" w:rsidR="00586A35" w:rsidRPr="00EB40C7" w:rsidRDefault="00586A35" w:rsidP="0003368A">
      <w:pPr>
        <w:pStyle w:val="AbsHead"/>
        <w:spacing w:before="40" w:after="100"/>
        <w:jc w:val="both"/>
        <w:rPr>
          <w:sz w:val="26"/>
          <w:szCs w:val="26"/>
          <w14:ligatures w14:val="standard"/>
        </w:rPr>
        <w:sectPr w:rsidR="00586A35" w:rsidRPr="00EB40C7"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3C94B419" w14:textId="306A07A7" w:rsidR="0007392C" w:rsidRPr="00EB40C7" w:rsidRDefault="00E67156" w:rsidP="0003368A">
      <w:pPr>
        <w:pStyle w:val="AbsHead"/>
        <w:spacing w:before="40" w:after="100"/>
        <w:jc w:val="both"/>
        <w:rPr>
          <w:sz w:val="26"/>
          <w:szCs w:val="26"/>
          <w14:ligatures w14:val="standard"/>
        </w:rPr>
      </w:pPr>
      <w:bookmarkStart w:id="1" w:name="_Hlk102041411"/>
      <w:r w:rsidRPr="00EB40C7">
        <w:rPr>
          <w:sz w:val="26"/>
          <w:szCs w:val="26"/>
          <w14:ligatures w14:val="standard"/>
        </w:rPr>
        <w:t>1</w:t>
      </w:r>
      <w:bookmarkEnd w:id="1"/>
      <w:r w:rsidRPr="00EB40C7">
        <w:rPr>
          <w:sz w:val="26"/>
          <w:szCs w:val="26"/>
          <w14:ligatures w14:val="standard"/>
        </w:rPr>
        <w:t xml:space="preserve">   INTRODUCTION</w:t>
      </w:r>
    </w:p>
    <w:p w14:paraId="0B3C201F" w14:textId="3E40BBF0" w:rsidR="0014244B" w:rsidRPr="00EB40C7" w:rsidRDefault="00E67156" w:rsidP="0003368A">
      <w:pPr>
        <w:pStyle w:val="Abstract"/>
        <w:spacing w:before="40" w:after="100"/>
        <w:rPr>
          <w:sz w:val="22"/>
          <w:szCs w:val="28"/>
          <w14:ligatures w14:val="standard"/>
        </w:rPr>
      </w:pPr>
      <w:r w:rsidRPr="00EB40C7">
        <w:rPr>
          <w:sz w:val="22"/>
          <w:szCs w:val="28"/>
          <w14:ligatures w14:val="standard"/>
        </w:rPr>
        <w:t xml:space="preserve">In this section we will present an overview of the problem, and our </w:t>
      </w:r>
      <w:r w:rsidR="00EB40C7" w:rsidRPr="00EB40C7">
        <w:rPr>
          <w:sz w:val="22"/>
          <w:szCs w:val="28"/>
          <w14:ligatures w14:val="standard"/>
        </w:rPr>
        <w:t>approach to solving it.</w:t>
      </w:r>
    </w:p>
    <w:p w14:paraId="1CEA8740" w14:textId="77777777" w:rsidR="004B161D" w:rsidRDefault="00EB40C7" w:rsidP="0003368A">
      <w:pPr>
        <w:pStyle w:val="Abstract"/>
        <w:spacing w:before="40" w:after="100"/>
        <w:rPr>
          <w:b/>
          <w:bCs/>
          <w:sz w:val="26"/>
          <w:szCs w:val="28"/>
          <w14:ligatures w14:val="standard"/>
        </w:rPr>
      </w:pPr>
      <w:r w:rsidRPr="00EB40C7">
        <w:rPr>
          <w:b/>
          <w:bCs/>
          <w:sz w:val="26"/>
          <w:szCs w:val="28"/>
          <w14:ligatures w14:val="standard"/>
        </w:rPr>
        <w:t>1</w:t>
      </w:r>
      <w:r>
        <w:rPr>
          <w:b/>
          <w:bCs/>
          <w:sz w:val="26"/>
          <w:szCs w:val="28"/>
          <w14:ligatures w14:val="standard"/>
        </w:rPr>
        <w:t>.1   Problem</w:t>
      </w:r>
    </w:p>
    <w:p w14:paraId="4EEDCA70" w14:textId="086EC790" w:rsidR="0035160B" w:rsidRDefault="00EB40C7" w:rsidP="0003368A">
      <w:pPr>
        <w:pStyle w:val="Abstract"/>
        <w:spacing w:before="40" w:after="100"/>
        <w:rPr>
          <w:sz w:val="22"/>
          <w:szCs w:val="28"/>
          <w14:ligatures w14:val="standard"/>
        </w:rPr>
      </w:pPr>
      <w:r>
        <w:rPr>
          <w:sz w:val="22"/>
          <w:szCs w:val="28"/>
          <w14:ligatures w14:val="standard"/>
        </w:rPr>
        <w:t xml:space="preserve">Uber (and similar ride share platforms) drivers make their money by picking up passengers and delivering them to their destinations. These platforms do not centrally route their drivers; they allow drivers to choose which passengers </w:t>
      </w:r>
      <w:r w:rsidR="0035160B">
        <w:rPr>
          <w:sz w:val="22"/>
          <w:szCs w:val="28"/>
          <w14:ligatures w14:val="standard"/>
        </w:rPr>
        <w:t>to pick up based on their pick-up and drop-off locations. Would it be possible to mine the data from past Uber rides to create a recommendation algorithm which will</w:t>
      </w:r>
      <w:r w:rsidR="00716DEF">
        <w:rPr>
          <w:sz w:val="22"/>
          <w:szCs w:val="28"/>
          <w14:ligatures w14:val="standard"/>
        </w:rPr>
        <w:t xml:space="preserve"> choose the rides and passengers most likely to</w:t>
      </w:r>
      <w:r w:rsidR="0035160B">
        <w:rPr>
          <w:sz w:val="22"/>
          <w:szCs w:val="28"/>
          <w14:ligatures w14:val="standard"/>
        </w:rPr>
        <w:t xml:space="preserve"> maximize the income </w:t>
      </w:r>
      <w:r w:rsidR="00716DEF">
        <w:rPr>
          <w:sz w:val="22"/>
          <w:szCs w:val="28"/>
          <w14:ligatures w14:val="standard"/>
        </w:rPr>
        <w:t>of an Uber driver? This is the problem that we hope to solve with this project.</w:t>
      </w:r>
    </w:p>
    <w:p w14:paraId="17C510B8" w14:textId="68D6B36F" w:rsidR="004B161D" w:rsidRDefault="00256DCF" w:rsidP="0003368A">
      <w:pPr>
        <w:pStyle w:val="Abstract"/>
        <w:spacing w:before="40" w:after="100"/>
        <w:rPr>
          <w:b/>
          <w:bCs/>
          <w:sz w:val="26"/>
          <w:szCs w:val="26"/>
          <w14:ligatures w14:val="standard"/>
        </w:rPr>
      </w:pPr>
      <w:r w:rsidRPr="00256DCF">
        <w:rPr>
          <w:b/>
          <w:bCs/>
          <w:sz w:val="26"/>
          <w:szCs w:val="26"/>
          <w14:ligatures w14:val="standard"/>
        </w:rPr>
        <w:t xml:space="preserve">1.2 </w:t>
      </w:r>
      <w:r w:rsidR="00A4107E">
        <w:rPr>
          <w:b/>
          <w:bCs/>
          <w:sz w:val="26"/>
          <w:szCs w:val="26"/>
          <w14:ligatures w14:val="standard"/>
        </w:rPr>
        <w:t xml:space="preserve">  </w:t>
      </w:r>
      <w:r w:rsidRPr="00256DCF">
        <w:rPr>
          <w:b/>
          <w:bCs/>
          <w:sz w:val="26"/>
          <w:szCs w:val="26"/>
          <w14:ligatures w14:val="standard"/>
        </w:rPr>
        <w:t>Approach</w:t>
      </w:r>
    </w:p>
    <w:p w14:paraId="2A990217" w14:textId="3E8BE460" w:rsidR="004B161D" w:rsidRDefault="0035160B" w:rsidP="0003368A">
      <w:pPr>
        <w:pStyle w:val="Abstract"/>
        <w:spacing w:before="40" w:after="100"/>
        <w:rPr>
          <w:sz w:val="22"/>
          <w:szCs w:val="28"/>
          <w14:ligatures w14:val="standard"/>
        </w:rPr>
      </w:pPr>
      <w:r>
        <w:rPr>
          <w:sz w:val="22"/>
          <w:szCs w:val="28"/>
          <w14:ligatures w14:val="standard"/>
        </w:rPr>
        <w:t>An Uber driver’s income is complicated.</w:t>
      </w:r>
      <w:r w:rsidR="00C473A5">
        <w:rPr>
          <w:sz w:val="22"/>
          <w:szCs w:val="28"/>
          <w14:ligatures w14:val="standard"/>
        </w:rPr>
        <w:t xml:space="preserve"> A complete accounting would have to include fees, tips, surcharges, surge-pricing, vehicle maintenance and fuel costs. However, for the scope of this project, we will simplify things: An Uber driver makes money when a passenger is in their vehicle. </w:t>
      </w:r>
      <w:r w:rsidR="00256DCF">
        <w:rPr>
          <w:sz w:val="22"/>
          <w:szCs w:val="28"/>
          <w14:ligatures w14:val="standard"/>
        </w:rPr>
        <w:t>To maximize a driver’s income, we will minimize</w:t>
      </w:r>
      <w:r w:rsidR="00C473A5">
        <w:rPr>
          <w:sz w:val="22"/>
          <w:szCs w:val="28"/>
          <w14:ligatures w14:val="standard"/>
        </w:rPr>
        <w:t xml:space="preserve"> the time that they spend</w:t>
      </w:r>
      <w:r w:rsidR="00256DCF">
        <w:rPr>
          <w:sz w:val="22"/>
          <w:szCs w:val="28"/>
          <w14:ligatures w14:val="standard"/>
        </w:rPr>
        <w:t xml:space="preserve"> driving</w:t>
      </w:r>
      <w:r w:rsidR="00C473A5">
        <w:rPr>
          <w:sz w:val="22"/>
          <w:szCs w:val="28"/>
          <w14:ligatures w14:val="standard"/>
        </w:rPr>
        <w:t xml:space="preserve"> without a passenger.</w:t>
      </w:r>
    </w:p>
    <w:p w14:paraId="4EEA8C70" w14:textId="0A974D6D" w:rsidR="00256DCF" w:rsidRDefault="002219CC" w:rsidP="0003368A">
      <w:pPr>
        <w:pStyle w:val="Abstract"/>
        <w:spacing w:before="40" w:after="100"/>
        <w:rPr>
          <w:sz w:val="22"/>
          <w:szCs w:val="28"/>
          <w14:ligatures w14:val="standard"/>
        </w:rPr>
      </w:pPr>
      <w:r>
        <w:rPr>
          <w:sz w:val="22"/>
          <w:szCs w:val="28"/>
          <w14:ligatures w14:val="standard"/>
        </w:rPr>
        <w:t>One way to maximize the time a driver spends with a passenger is to choose the longest trips available. However, this is not the only consideration. What happens when a driver accepts a long trip, but it drops off in a secluded area? They might have to drive that entire distance back, before finding any more potential passengers. For this reason, we are also considering historical rideshare data and processing it to show</w:t>
      </w:r>
      <w:r w:rsidR="00F51C91">
        <w:rPr>
          <w:sz w:val="22"/>
          <w:szCs w:val="28"/>
          <w14:ligatures w14:val="standard"/>
        </w:rPr>
        <w:t xml:space="preserve"> </w:t>
      </w:r>
      <w:r w:rsidR="00F51C91">
        <w:rPr>
          <w:sz w:val="22"/>
          <w:szCs w:val="28"/>
          <w14:ligatures w14:val="standard"/>
        </w:rPr>
        <w:t>w</w:t>
      </w:r>
      <w:r>
        <w:rPr>
          <w:sz w:val="22"/>
          <w:szCs w:val="28"/>
          <w14:ligatures w14:val="standard"/>
        </w:rPr>
        <w:t>hich geographic areas are busiest for pick-ups at any given time of day.</w:t>
      </w:r>
    </w:p>
    <w:p w14:paraId="3271B546" w14:textId="16D824DF" w:rsidR="002219CC" w:rsidRDefault="002219CC" w:rsidP="0003368A">
      <w:pPr>
        <w:pStyle w:val="Abstract"/>
        <w:spacing w:before="40" w:after="100"/>
        <w:rPr>
          <w:sz w:val="22"/>
          <w:szCs w:val="28"/>
          <w14:ligatures w14:val="standard"/>
        </w:rPr>
      </w:pPr>
      <w:r>
        <w:rPr>
          <w:sz w:val="22"/>
          <w:szCs w:val="28"/>
          <w14:ligatures w14:val="standard"/>
        </w:rPr>
        <w:t>Our algorithm will</w:t>
      </w:r>
      <w:r w:rsidR="00DE11E5">
        <w:rPr>
          <w:sz w:val="22"/>
          <w:szCs w:val="28"/>
          <w14:ligatures w14:val="standard"/>
        </w:rPr>
        <w:t xml:space="preserve"> combine the </w:t>
      </w:r>
      <w:r>
        <w:rPr>
          <w:sz w:val="22"/>
          <w:szCs w:val="28"/>
          <w14:ligatures w14:val="standard"/>
        </w:rPr>
        <w:t>weigh</w:t>
      </w:r>
      <w:r w:rsidR="00DE11E5">
        <w:rPr>
          <w:sz w:val="22"/>
          <w:szCs w:val="28"/>
          <w14:ligatures w14:val="standard"/>
        </w:rPr>
        <w:t>ted scores of</w:t>
      </w:r>
      <w:r>
        <w:rPr>
          <w:sz w:val="22"/>
          <w:szCs w:val="28"/>
          <w14:ligatures w14:val="standard"/>
        </w:rPr>
        <w:t xml:space="preserve"> a trips time and how busy its drop-off location is, </w:t>
      </w:r>
      <w:r w:rsidR="00DE11E5">
        <w:rPr>
          <w:sz w:val="22"/>
          <w:szCs w:val="28"/>
          <w14:ligatures w14:val="standard"/>
        </w:rPr>
        <w:t>ultimately recommending which rides are most likely to minimize the time a driver spends driving without a passenger, thus maximizing their income.</w:t>
      </w:r>
    </w:p>
    <w:p w14:paraId="7D0B41C5" w14:textId="4444DBDD" w:rsidR="00BD7427" w:rsidRPr="00EB40C7" w:rsidRDefault="00BD7427" w:rsidP="0003368A">
      <w:pPr>
        <w:pStyle w:val="Abstract"/>
        <w:spacing w:before="40" w:after="100"/>
        <w:rPr>
          <w:sz w:val="22"/>
          <w:szCs w:val="28"/>
          <w14:ligatures w14:val="standard"/>
        </w:rPr>
      </w:pPr>
      <w:r>
        <w:rPr>
          <w:noProof/>
          <w:sz w:val="22"/>
          <w:szCs w:val="28"/>
        </w:rPr>
        <mc:AlternateContent>
          <mc:Choice Requires="wps">
            <w:drawing>
              <wp:anchor distT="0" distB="0" distL="114300" distR="114300" simplePos="0" relativeHeight="251659264" behindDoc="0" locked="0" layoutInCell="1" allowOverlap="1" wp14:anchorId="20B38926" wp14:editId="7F112411">
                <wp:simplePos x="0" y="0"/>
                <wp:positionH relativeFrom="column">
                  <wp:posOffset>-5688</wp:posOffset>
                </wp:positionH>
                <wp:positionV relativeFrom="paragraph">
                  <wp:posOffset>81906</wp:posOffset>
                </wp:positionV>
                <wp:extent cx="3036627"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30366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4CCA1"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pt,6.45pt" to="238.6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" strokecolor="black [3040]"/>
            </w:pict>
          </mc:Fallback>
        </mc:AlternateContent>
      </w:r>
    </w:p>
    <w:p w14:paraId="4EA58A15" w14:textId="6FDAEFFB" w:rsidR="00DE11E5" w:rsidRDefault="00A4107E" w:rsidP="0003368A">
      <w:pPr>
        <w:pStyle w:val="Head1"/>
        <w:spacing w:before="40" w:after="100"/>
        <w:rPr>
          <w:rStyle w:val="Label"/>
          <w:sz w:val="26"/>
          <w:szCs w:val="24"/>
        </w:rPr>
      </w:pPr>
      <w:r>
        <w:rPr>
          <w:rStyle w:val="Label"/>
          <w:sz w:val="26"/>
          <w:szCs w:val="24"/>
        </w:rPr>
        <w:t>2   IMPLEMENTING</w:t>
      </w:r>
      <w:r w:rsidR="00DE11E5">
        <w:rPr>
          <w:rStyle w:val="Label"/>
          <w:sz w:val="26"/>
          <w:szCs w:val="24"/>
        </w:rPr>
        <w:t xml:space="preserve"> THE MODEL</w:t>
      </w:r>
    </w:p>
    <w:p w14:paraId="2EB48A21" w14:textId="607393ED" w:rsidR="00A4107E" w:rsidRPr="00A4107E" w:rsidRDefault="00A4107E" w:rsidP="0003368A">
      <w:pPr>
        <w:pStyle w:val="Head1"/>
        <w:spacing w:before="40" w:after="100"/>
        <w:rPr>
          <w:rStyle w:val="Label"/>
          <w:b w:val="0"/>
          <w:bCs/>
        </w:rPr>
      </w:pPr>
      <w:r w:rsidRPr="00A4107E">
        <w:rPr>
          <w:rStyle w:val="Label"/>
          <w:b w:val="0"/>
          <w:bCs/>
        </w:rPr>
        <w:t>In this section we will discuss how we implemented our approach.</w:t>
      </w:r>
    </w:p>
    <w:p w14:paraId="2786D8C3" w14:textId="37911569" w:rsidR="00E07782" w:rsidRDefault="00E07782" w:rsidP="0003368A">
      <w:pPr>
        <w:pStyle w:val="Head1"/>
        <w:spacing w:before="40" w:after="100"/>
        <w:rPr>
          <w:rStyle w:val="Label"/>
          <w:sz w:val="26"/>
          <w:szCs w:val="24"/>
        </w:rPr>
      </w:pPr>
      <w:r>
        <w:rPr>
          <w:rStyle w:val="Label"/>
          <w:sz w:val="26"/>
          <w:szCs w:val="24"/>
        </w:rPr>
        <w:t xml:space="preserve">2.1 </w:t>
      </w:r>
      <w:r w:rsidR="00A4107E">
        <w:rPr>
          <w:rStyle w:val="Label"/>
          <w:sz w:val="26"/>
          <w:szCs w:val="24"/>
        </w:rPr>
        <w:t xml:space="preserve">  </w:t>
      </w:r>
      <w:r w:rsidR="00843E05">
        <w:rPr>
          <w:rStyle w:val="Label"/>
          <w:sz w:val="26"/>
          <w:szCs w:val="24"/>
        </w:rPr>
        <w:t>The Data</w:t>
      </w:r>
    </w:p>
    <w:p w14:paraId="5BBAA184" w14:textId="684108D2" w:rsidR="00E07782" w:rsidRDefault="00E07782" w:rsidP="0003368A">
      <w:pPr>
        <w:pStyle w:val="Head1"/>
        <w:spacing w:before="40" w:after="100"/>
        <w:rPr>
          <w:rStyle w:val="Label"/>
          <w:b w:val="0"/>
          <w:bCs/>
        </w:rPr>
      </w:pPr>
      <w:r>
        <w:rPr>
          <w:rStyle w:val="Label"/>
          <w:b w:val="0"/>
          <w:bCs/>
        </w:rPr>
        <w:t>For this project, w</w:t>
      </w:r>
      <w:r w:rsidRPr="00E07782">
        <w:rPr>
          <w:rStyle w:val="Label"/>
          <w:b w:val="0"/>
          <w:bCs/>
        </w:rPr>
        <w:t xml:space="preserve">e </w:t>
      </w:r>
      <w:r>
        <w:rPr>
          <w:rStyle w:val="Label"/>
          <w:b w:val="0"/>
          <w:bCs/>
        </w:rPr>
        <w:t>used rideshare</w:t>
      </w:r>
      <w:r w:rsidRPr="00E07782">
        <w:rPr>
          <w:rStyle w:val="Label"/>
          <w:b w:val="0"/>
          <w:bCs/>
        </w:rPr>
        <w:t xml:space="preserve"> data from 2018 that was provided by the City of Chicago. There was a CVS file from their website that contained more than 240</w:t>
      </w:r>
      <w:r w:rsidR="00A14A4F">
        <w:rPr>
          <w:rStyle w:val="Label"/>
          <w:b w:val="0"/>
          <w:bCs/>
        </w:rPr>
        <w:t xml:space="preserve"> million individual trips</w:t>
      </w:r>
      <w:r w:rsidRPr="00E07782">
        <w:rPr>
          <w:rStyle w:val="Label"/>
          <w:b w:val="0"/>
          <w:bCs/>
        </w:rPr>
        <w:t>. The dataset includes the trip ID, trip time stamp, pick</w:t>
      </w:r>
      <w:r w:rsidR="00A14A4F">
        <w:rPr>
          <w:rStyle w:val="Label"/>
          <w:b w:val="0"/>
          <w:bCs/>
        </w:rPr>
        <w:t>-</w:t>
      </w:r>
      <w:r w:rsidRPr="00E07782">
        <w:rPr>
          <w:rStyle w:val="Label"/>
          <w:b w:val="0"/>
          <w:bCs/>
        </w:rPr>
        <w:t>up and drop</w:t>
      </w:r>
      <w:r w:rsidR="00A14A4F">
        <w:rPr>
          <w:rStyle w:val="Label"/>
          <w:b w:val="0"/>
          <w:bCs/>
        </w:rPr>
        <w:t>-</w:t>
      </w:r>
      <w:r w:rsidRPr="00E07782">
        <w:rPr>
          <w:rStyle w:val="Label"/>
          <w:b w:val="0"/>
          <w:bCs/>
        </w:rPr>
        <w:t xml:space="preserve">off community areas, and the length of the trip. Due to the </w:t>
      </w:r>
      <w:r w:rsidR="00A14A4F">
        <w:rPr>
          <w:rStyle w:val="Label"/>
          <w:b w:val="0"/>
          <w:bCs/>
        </w:rPr>
        <w:t>size of this data set and our computation limitations</w:t>
      </w:r>
      <w:r w:rsidRPr="00E07782">
        <w:rPr>
          <w:rStyle w:val="Label"/>
          <w:b w:val="0"/>
          <w:bCs/>
        </w:rPr>
        <w:t>, we manually reduce</w:t>
      </w:r>
      <w:r w:rsidR="00606F4C">
        <w:rPr>
          <w:rStyle w:val="Label"/>
          <w:b w:val="0"/>
          <w:bCs/>
        </w:rPr>
        <w:t>d</w:t>
      </w:r>
      <w:r w:rsidRPr="00E07782">
        <w:rPr>
          <w:rStyle w:val="Label"/>
          <w:b w:val="0"/>
          <w:bCs/>
        </w:rPr>
        <w:t xml:space="preserve"> the data size to 1,005,000 rows of trip information for the working set or training dataset.</w:t>
      </w:r>
    </w:p>
    <w:p w14:paraId="3E703F77" w14:textId="62310376" w:rsidR="00E07782" w:rsidRDefault="00E07782" w:rsidP="0003368A">
      <w:pPr>
        <w:pStyle w:val="Head1"/>
        <w:spacing w:before="40" w:after="100"/>
        <w:rPr>
          <w:rStyle w:val="Label"/>
          <w:b w:val="0"/>
          <w:bCs/>
        </w:rPr>
      </w:pPr>
      <w:r w:rsidRPr="00E07782">
        <w:rPr>
          <w:rStyle w:val="Label"/>
          <w:b w:val="0"/>
          <w:bCs/>
        </w:rPr>
        <w:t xml:space="preserve">Since we wanted to fully study the trip activities in the City of Chicago, we had to use the full three days of trips. After reducing the data, the CVS file included trips from November 1st to November 3rd of 2018, which satisfied the training dataset requirement. </w:t>
      </w:r>
    </w:p>
    <w:p w14:paraId="0D5EA5EE" w14:textId="5A52C431" w:rsidR="00606F4C" w:rsidRDefault="00606F4C" w:rsidP="0003368A">
      <w:pPr>
        <w:pStyle w:val="Head1"/>
        <w:spacing w:before="40" w:after="100"/>
        <w:rPr>
          <w:rStyle w:val="Label"/>
          <w:b w:val="0"/>
          <w:bCs/>
        </w:rPr>
      </w:pPr>
      <w:r>
        <w:rPr>
          <w:rStyle w:val="Label"/>
          <w:b w:val="0"/>
          <w:bCs/>
        </w:rPr>
        <w:t>This new data set included data about each ride, including latitude, longitude for the pick-up location and drop-off location, the length of the trip in seconds, and timestamp data for the pick-up and drop-off times.</w:t>
      </w:r>
    </w:p>
    <w:p w14:paraId="4BAB75B3" w14:textId="6C6BADD8" w:rsidR="00DE11E5" w:rsidRDefault="00DE11E5" w:rsidP="0003368A">
      <w:pPr>
        <w:pStyle w:val="Head1"/>
        <w:spacing w:before="40" w:after="100"/>
        <w:rPr>
          <w:rStyle w:val="Label"/>
          <w:sz w:val="26"/>
          <w:szCs w:val="24"/>
        </w:rPr>
      </w:pPr>
      <w:r>
        <w:rPr>
          <w:rStyle w:val="Label"/>
          <w:sz w:val="26"/>
          <w:szCs w:val="24"/>
        </w:rPr>
        <w:t xml:space="preserve">2.2 </w:t>
      </w:r>
      <w:r w:rsidR="00A4107E">
        <w:rPr>
          <w:rStyle w:val="Label"/>
          <w:sz w:val="26"/>
          <w:szCs w:val="24"/>
        </w:rPr>
        <w:t xml:space="preserve">  </w:t>
      </w:r>
      <w:r>
        <w:rPr>
          <w:rStyle w:val="Label"/>
          <w:sz w:val="26"/>
          <w:szCs w:val="24"/>
        </w:rPr>
        <w:t>Preprocessing the data</w:t>
      </w:r>
    </w:p>
    <w:p w14:paraId="07AD49A8" w14:textId="4BCCFC96" w:rsidR="001D6958" w:rsidRDefault="00DE11E5" w:rsidP="0003368A">
      <w:pPr>
        <w:pStyle w:val="Head1"/>
        <w:spacing w:before="40" w:after="100"/>
        <w:rPr>
          <w:rStyle w:val="Label"/>
          <w:b w:val="0"/>
          <w:bCs/>
        </w:rPr>
      </w:pPr>
      <w:r>
        <w:rPr>
          <w:rStyle w:val="Label"/>
          <w:b w:val="0"/>
          <w:bCs/>
        </w:rPr>
        <w:t xml:space="preserve">In order to make this data useful for our purposes, </w:t>
      </w:r>
      <w:r w:rsidR="004B161D">
        <w:rPr>
          <w:rStyle w:val="Label"/>
          <w:b w:val="0"/>
          <w:bCs/>
        </w:rPr>
        <w:t>it needs to be processed</w:t>
      </w:r>
      <w:r>
        <w:rPr>
          <w:rStyle w:val="Label"/>
          <w:b w:val="0"/>
          <w:bCs/>
        </w:rPr>
        <w:t xml:space="preserve">. </w:t>
      </w:r>
      <w:r w:rsidR="00894BE4">
        <w:rPr>
          <w:rStyle w:val="Label"/>
          <w:b w:val="0"/>
          <w:bCs/>
        </w:rPr>
        <w:t xml:space="preserve">First, the weekday and times </w:t>
      </w:r>
      <w:r w:rsidR="004B161D">
        <w:rPr>
          <w:rStyle w:val="Label"/>
          <w:b w:val="0"/>
          <w:bCs/>
        </w:rPr>
        <w:t xml:space="preserve">are extracted </w:t>
      </w:r>
      <w:r w:rsidR="00894BE4">
        <w:rPr>
          <w:rStyle w:val="Label"/>
          <w:b w:val="0"/>
          <w:bCs/>
        </w:rPr>
        <w:t xml:space="preserve">from the pick-up/drop-off timestamp data </w:t>
      </w:r>
      <w:r w:rsidR="001D6958">
        <w:rPr>
          <w:rStyle w:val="Label"/>
          <w:b w:val="0"/>
          <w:bCs/>
        </w:rPr>
        <w:lastRenderedPageBreak/>
        <w:t>into</w:t>
      </w:r>
      <w:r w:rsidR="00894BE4">
        <w:rPr>
          <w:rStyle w:val="Label"/>
          <w:b w:val="0"/>
          <w:bCs/>
        </w:rPr>
        <w:t xml:space="preserve"> their own columns</w:t>
      </w:r>
      <w:r w:rsidR="001D6958">
        <w:rPr>
          <w:rStyle w:val="Label"/>
          <w:b w:val="0"/>
          <w:bCs/>
        </w:rPr>
        <w:t xml:space="preserve">, while dropping any null data and extraneous columns. </w:t>
      </w:r>
    </w:p>
    <w:p w14:paraId="3F7B50D7" w14:textId="77777777" w:rsidR="00A4107E" w:rsidRDefault="001D6958" w:rsidP="0003368A">
      <w:pPr>
        <w:pStyle w:val="Head1"/>
        <w:spacing w:before="40" w:after="100"/>
        <w:rPr>
          <w:noProof/>
          <w:szCs w:val="28"/>
        </w:rPr>
      </w:pPr>
      <w:r>
        <w:rPr>
          <w:rStyle w:val="Label"/>
          <w:b w:val="0"/>
          <w:bCs/>
        </w:rPr>
        <w:t xml:space="preserve">KMeans </w:t>
      </w:r>
      <w:r w:rsidR="004B161D">
        <w:rPr>
          <w:rStyle w:val="Label"/>
          <w:b w:val="0"/>
          <w:bCs/>
        </w:rPr>
        <w:t xml:space="preserve">is then used </w:t>
      </w:r>
      <w:r>
        <w:rPr>
          <w:rStyle w:val="Label"/>
          <w:b w:val="0"/>
          <w:bCs/>
        </w:rPr>
        <w:t>to generate 72 ‘neighborhood’ clusters based on the latitude and longitude data from pick-up locations. Each cluster’s centroid is given a corresponding number which will identify a ‘neighborhood’. A column is added to the dataframe which identifies each trip’s pick-up neighborhood with this number.</w:t>
      </w:r>
      <w:r w:rsidR="00A14A4F" w:rsidRPr="00A14A4F">
        <w:rPr>
          <w:noProof/>
          <w:szCs w:val="28"/>
        </w:rPr>
        <w:t xml:space="preserve"> </w:t>
      </w:r>
    </w:p>
    <w:p w14:paraId="3B7ABCBA" w14:textId="30E7963C" w:rsidR="00A14A4F" w:rsidRDefault="00A14A4F" w:rsidP="0003368A">
      <w:pPr>
        <w:pStyle w:val="Head1"/>
        <w:spacing w:before="40" w:after="100"/>
      </w:pPr>
      <w:r>
        <w:rPr>
          <w:noProof/>
          <w:szCs w:val="28"/>
        </w:rPr>
        <w:drawing>
          <wp:inline distT="0" distB="0" distL="0" distR="0" wp14:anchorId="19776334" wp14:editId="0C1E5392">
            <wp:extent cx="3048000" cy="2314575"/>
            <wp:effectExtent l="0" t="0" r="0" b="952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catte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314575"/>
                    </a:xfrm>
                    <a:prstGeom prst="rect">
                      <a:avLst/>
                    </a:prstGeom>
                    <a:noFill/>
                    <a:ln>
                      <a:noFill/>
                    </a:ln>
                  </pic:spPr>
                </pic:pic>
              </a:graphicData>
            </a:graphic>
          </wp:inline>
        </w:drawing>
      </w:r>
    </w:p>
    <w:p w14:paraId="4631E213" w14:textId="1F1F2890" w:rsidR="004C028D" w:rsidRDefault="00A14A4F" w:rsidP="0003368A">
      <w:pPr>
        <w:pStyle w:val="Caption"/>
        <w:spacing w:before="40" w:after="100"/>
        <w:rPr>
          <w:rStyle w:val="Label"/>
          <w:b w:val="0"/>
          <w:bCs w:val="0"/>
        </w:rPr>
      </w:pPr>
      <w:r>
        <w:t xml:space="preserve">Figure </w:t>
      </w:r>
      <w:r>
        <w:fldChar w:fldCharType="begin"/>
      </w:r>
      <w:r>
        <w:instrText xml:space="preserve"> SEQ Figure \* ARABIC </w:instrText>
      </w:r>
      <w:r>
        <w:fldChar w:fldCharType="separate"/>
      </w:r>
      <w:r w:rsidR="00F51C91">
        <w:rPr>
          <w:noProof/>
        </w:rPr>
        <w:t>1</w:t>
      </w:r>
      <w:r>
        <w:fldChar w:fldCharType="end"/>
      </w:r>
      <w:r>
        <w:t>: KMeans clusters</w:t>
      </w:r>
    </w:p>
    <w:p w14:paraId="17415B45" w14:textId="78D92829" w:rsidR="004C028D" w:rsidRDefault="007F6F48" w:rsidP="0003368A">
      <w:pPr>
        <w:pStyle w:val="Head1"/>
        <w:spacing w:before="40" w:after="100"/>
        <w:rPr>
          <w:rStyle w:val="Label"/>
          <w:b w:val="0"/>
          <w:bCs/>
        </w:rPr>
      </w:pPr>
      <w:r>
        <w:rPr>
          <w:rStyle w:val="Label"/>
          <w:b w:val="0"/>
          <w:bCs/>
        </w:rPr>
        <w:t>Similarly, KDTree is used to identify which of the previously generated neighborhood centroids is closest to a trip’s drop-off location. We use this information to add a drop-off neighborhood to the dataframe.</w:t>
      </w:r>
    </w:p>
    <w:p w14:paraId="3DE6A7DA" w14:textId="77777777" w:rsidR="00A4107E" w:rsidRDefault="00A4107E" w:rsidP="0003368A">
      <w:pPr>
        <w:pStyle w:val="Head1"/>
        <w:spacing w:before="40" w:after="100"/>
        <w:rPr>
          <w:rStyle w:val="Label"/>
          <w:b w:val="0"/>
          <w:bCs/>
        </w:rPr>
      </w:pPr>
    </w:p>
    <w:p w14:paraId="33BB880E" w14:textId="2228AABC" w:rsidR="008D2786" w:rsidRDefault="008D2786" w:rsidP="0003368A">
      <w:pPr>
        <w:pStyle w:val="Head1"/>
        <w:spacing w:before="40" w:after="100"/>
      </w:pPr>
      <w:r>
        <w:rPr>
          <w:noProof/>
        </w:rPr>
        <w:drawing>
          <wp:inline distT="0" distB="0" distL="0" distR="0" wp14:anchorId="2CBADB1D" wp14:editId="23FC53D4">
            <wp:extent cx="3016885" cy="187642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4"/>
                    <a:srcRect l="30625" t="32950" r="28750" b="22129"/>
                    <a:stretch/>
                  </pic:blipFill>
                  <pic:spPr bwMode="auto">
                    <a:xfrm>
                      <a:off x="0" y="0"/>
                      <a:ext cx="3028763" cy="1883813"/>
                    </a:xfrm>
                    <a:prstGeom prst="rect">
                      <a:avLst/>
                    </a:prstGeom>
                    <a:ln>
                      <a:noFill/>
                    </a:ln>
                    <a:extLst>
                      <a:ext uri="{53640926-AAD7-44D8-BBD7-CCE9431645EC}">
                        <a14:shadowObscured xmlns:a14="http://schemas.microsoft.com/office/drawing/2010/main"/>
                      </a:ext>
                    </a:extLst>
                  </pic:spPr>
                </pic:pic>
              </a:graphicData>
            </a:graphic>
          </wp:inline>
        </w:drawing>
      </w:r>
    </w:p>
    <w:p w14:paraId="4FBA28C9" w14:textId="0A909EA9" w:rsidR="008D2786" w:rsidRDefault="008D2786" w:rsidP="0003368A">
      <w:pPr>
        <w:pStyle w:val="Caption"/>
        <w:spacing w:before="40" w:after="100"/>
      </w:pPr>
      <w:r>
        <w:t xml:space="preserve">Figure </w:t>
      </w:r>
      <w:r>
        <w:fldChar w:fldCharType="begin"/>
      </w:r>
      <w:r>
        <w:instrText xml:space="preserve"> SEQ Figure \* ARABIC </w:instrText>
      </w:r>
      <w:r>
        <w:fldChar w:fldCharType="separate"/>
      </w:r>
      <w:r w:rsidR="00F51C91">
        <w:rPr>
          <w:noProof/>
        </w:rPr>
        <w:t>2</w:t>
      </w:r>
      <w:r>
        <w:fldChar w:fldCharType="end"/>
      </w:r>
      <w:r>
        <w:t>: Cluster centroids plotted over map of Chicago</w:t>
      </w:r>
    </w:p>
    <w:p w14:paraId="716A8B8E" w14:textId="77777777" w:rsidR="001D0823" w:rsidRPr="001D0823" w:rsidRDefault="001D0823" w:rsidP="0003368A">
      <w:pPr>
        <w:spacing w:before="40"/>
      </w:pPr>
    </w:p>
    <w:p w14:paraId="5B04EAB5" w14:textId="634E6D6F" w:rsidR="008D2786" w:rsidRDefault="000239BD" w:rsidP="0003368A">
      <w:pPr>
        <w:pStyle w:val="FigureCaption"/>
        <w:keepNext/>
        <w:spacing w:before="40" w:after="100"/>
        <w:jc w:val="both"/>
        <w:rPr>
          <w:b w:val="0"/>
          <w:noProof/>
          <w:sz w:val="22"/>
          <w:lang w:eastAsia="ja-JP"/>
        </w:rPr>
      </w:pPr>
      <w:r w:rsidRPr="00606F4C">
        <w:rPr>
          <w:rStyle w:val="Label"/>
          <w:b w:val="0"/>
          <w:bCs/>
          <w:sz w:val="22"/>
          <w14:ligatures w14:val="standard"/>
        </w:rPr>
        <w:t>The</w:t>
      </w:r>
      <w:r w:rsidR="007F6F48" w:rsidRPr="00606F4C">
        <w:rPr>
          <w:rStyle w:val="Label"/>
          <w:b w:val="0"/>
          <w:bCs/>
          <w:sz w:val="22"/>
          <w14:ligatures w14:val="standard"/>
        </w:rPr>
        <w:t xml:space="preserve"> day of the week is relevant to which neighborhoods will be busiest (we can imagine that areas with bars and restaurants will be busier on </w:t>
      </w:r>
      <w:r w:rsidR="007F6F48" w:rsidRPr="00606F4C">
        <w:rPr>
          <w:rStyle w:val="Label"/>
          <w:b w:val="0"/>
          <w:bCs/>
          <w:sz w:val="22"/>
          <w14:ligatures w14:val="standard"/>
        </w:rPr>
        <w:t xml:space="preserve">weekends, and </w:t>
      </w:r>
      <w:r w:rsidRPr="00606F4C">
        <w:rPr>
          <w:rStyle w:val="Label"/>
          <w:b w:val="0"/>
          <w:bCs/>
          <w:sz w:val="22"/>
          <w14:ligatures w14:val="standard"/>
        </w:rPr>
        <w:t xml:space="preserve">areas with office space will be busier on weekdays). Likewise, each trips pick-up time will be relevant as well (our time data was limited to 15-minute increments). </w:t>
      </w:r>
      <w:r w:rsidR="000E4378" w:rsidRPr="00606F4C">
        <w:rPr>
          <w:rStyle w:val="Label"/>
          <w:b w:val="0"/>
          <w:bCs/>
          <w:sz w:val="22"/>
          <w14:ligatures w14:val="standard"/>
        </w:rPr>
        <w:t xml:space="preserve">The </w:t>
      </w:r>
      <w:r w:rsidRPr="00606F4C">
        <w:rPr>
          <w:rStyle w:val="Label"/>
          <w:b w:val="0"/>
          <w:bCs/>
          <w:sz w:val="22"/>
          <w14:ligatures w14:val="standard"/>
        </w:rPr>
        <w:t xml:space="preserve">data </w:t>
      </w:r>
      <w:r w:rsidR="000E4378" w:rsidRPr="00606F4C">
        <w:rPr>
          <w:rStyle w:val="Label"/>
          <w:b w:val="0"/>
          <w:bCs/>
          <w:sz w:val="22"/>
          <w14:ligatures w14:val="standard"/>
        </w:rPr>
        <w:t xml:space="preserve">is then grouped </w:t>
      </w:r>
      <w:r w:rsidRPr="00606F4C">
        <w:rPr>
          <w:rStyle w:val="Label"/>
          <w:b w:val="0"/>
          <w:bCs/>
          <w:sz w:val="22"/>
          <w14:ligatures w14:val="standard"/>
        </w:rPr>
        <w:t>by weekday, time of day, and pick-up neighborhood</w:t>
      </w:r>
      <w:r w:rsidR="000E4378" w:rsidRPr="00606F4C">
        <w:rPr>
          <w:rStyle w:val="Label"/>
          <w:b w:val="0"/>
          <w:bCs/>
          <w:sz w:val="22"/>
          <w14:ligatures w14:val="standard"/>
        </w:rPr>
        <w:t xml:space="preserve"> by size</w:t>
      </w:r>
      <w:r w:rsidRPr="00606F4C">
        <w:rPr>
          <w:rStyle w:val="Label"/>
          <w:b w:val="0"/>
          <w:bCs/>
          <w:sz w:val="22"/>
          <w14:ligatures w14:val="standard"/>
        </w:rPr>
        <w:t>, counting how many pickups there were historically in each neighborhood. Once this data is sorted, we can see which neig</w:t>
      </w:r>
      <w:r w:rsidR="000E4378" w:rsidRPr="00606F4C">
        <w:rPr>
          <w:rStyle w:val="Label"/>
          <w:b w:val="0"/>
          <w:bCs/>
          <w:sz w:val="22"/>
          <w14:ligatures w14:val="standard"/>
        </w:rPr>
        <w:t xml:space="preserve">hborhoods are busiest on </w:t>
      </w:r>
      <w:r w:rsidR="00843E05">
        <w:rPr>
          <w:rStyle w:val="Label"/>
          <w:b w:val="0"/>
          <w:bCs/>
          <w:sz w:val="22"/>
          <w14:ligatures w14:val="standard"/>
        </w:rPr>
        <w:t xml:space="preserve">which </w:t>
      </w:r>
      <w:r w:rsidR="00843E05" w:rsidRPr="00606F4C">
        <w:rPr>
          <w:rStyle w:val="Label"/>
          <w:b w:val="0"/>
          <w:bCs/>
          <w:sz w:val="22"/>
          <w14:ligatures w14:val="standard"/>
        </w:rPr>
        <w:t>days</w:t>
      </w:r>
      <w:r w:rsidR="000E4378" w:rsidRPr="00606F4C">
        <w:rPr>
          <w:rStyle w:val="Label"/>
          <w:b w:val="0"/>
          <w:bCs/>
          <w:sz w:val="22"/>
          <w14:ligatures w14:val="standard"/>
        </w:rPr>
        <w:t xml:space="preserve"> and at which times.</w:t>
      </w:r>
      <w:r w:rsidR="00606F4C" w:rsidRPr="00606F4C">
        <w:rPr>
          <w:b w:val="0"/>
          <w:noProof/>
          <w:sz w:val="22"/>
          <w:lang w:eastAsia="ja-JP"/>
        </w:rPr>
        <w:t xml:space="preserve"> </w:t>
      </w:r>
    </w:p>
    <w:p w14:paraId="19BD7409" w14:textId="77777777" w:rsidR="008D2786" w:rsidRDefault="008D2786" w:rsidP="0003368A">
      <w:pPr>
        <w:pStyle w:val="FigureCaption"/>
        <w:keepNext/>
        <w:spacing w:before="40" w:after="100"/>
        <w:jc w:val="both"/>
        <w:rPr>
          <w:b w:val="0"/>
          <w:noProof/>
          <w:sz w:val="22"/>
          <w:lang w:eastAsia="ja-JP"/>
        </w:rPr>
      </w:pPr>
    </w:p>
    <w:p w14:paraId="7274F4A1" w14:textId="66AD19A3" w:rsidR="00606F4C" w:rsidRPr="008D2786" w:rsidRDefault="00606F4C" w:rsidP="0003368A">
      <w:pPr>
        <w:pStyle w:val="FigureCaption"/>
        <w:keepNext/>
        <w:spacing w:before="40" w:after="100"/>
        <w:jc w:val="both"/>
        <w:rPr>
          <w:b w:val="0"/>
          <w:bCs/>
          <w:sz w:val="22"/>
          <w14:ligatures w14:val="standard"/>
        </w:rPr>
      </w:pPr>
      <w:r>
        <w:rPr>
          <w:b w:val="0"/>
          <w:noProof/>
          <w:sz w:val="22"/>
          <w:szCs w:val="26"/>
          <w:lang w:eastAsia="ja-JP"/>
        </w:rPr>
        <w:drawing>
          <wp:inline distT="0" distB="0" distL="0" distR="0" wp14:anchorId="118A120F" wp14:editId="78E38C35">
            <wp:extent cx="3048000" cy="1476375"/>
            <wp:effectExtent l="0" t="0" r="0" b="9525"/>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bar 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1476375"/>
                    </a:xfrm>
                    <a:prstGeom prst="rect">
                      <a:avLst/>
                    </a:prstGeom>
                    <a:noFill/>
                    <a:ln>
                      <a:noFill/>
                    </a:ln>
                  </pic:spPr>
                </pic:pic>
              </a:graphicData>
            </a:graphic>
          </wp:inline>
        </w:drawing>
      </w:r>
    </w:p>
    <w:p w14:paraId="4C6DB58B" w14:textId="05FC2838" w:rsidR="004B161D" w:rsidRDefault="00606F4C" w:rsidP="0003368A">
      <w:pPr>
        <w:pStyle w:val="Caption"/>
        <w:spacing w:before="40" w:after="100"/>
      </w:pPr>
      <w:r>
        <w:t xml:space="preserve">Figure </w:t>
      </w:r>
      <w:r>
        <w:fldChar w:fldCharType="begin"/>
      </w:r>
      <w:r>
        <w:instrText xml:space="preserve"> SEQ Figure \* ARABIC </w:instrText>
      </w:r>
      <w:r>
        <w:fldChar w:fldCharType="separate"/>
      </w:r>
      <w:r w:rsidR="00F51C91">
        <w:rPr>
          <w:noProof/>
        </w:rPr>
        <w:t>3</w:t>
      </w:r>
      <w:r>
        <w:fldChar w:fldCharType="end"/>
      </w:r>
      <w:r>
        <w:t>: Number of trips by time of day</w:t>
      </w:r>
    </w:p>
    <w:p w14:paraId="24EE86E1" w14:textId="77777777" w:rsidR="008D2786" w:rsidRPr="008D2786" w:rsidRDefault="008D2786" w:rsidP="0003368A">
      <w:pPr>
        <w:spacing w:before="40" w:after="100"/>
        <w:rPr>
          <w:lang w:eastAsia="ja-JP"/>
        </w:rPr>
      </w:pPr>
    </w:p>
    <w:p w14:paraId="4008E1DB" w14:textId="77777777" w:rsidR="00606F4C" w:rsidRDefault="00606F4C" w:rsidP="0003368A">
      <w:pPr>
        <w:pStyle w:val="Head1"/>
        <w:spacing w:before="40" w:after="100"/>
      </w:pPr>
      <w:r>
        <w:rPr>
          <w:noProof/>
        </w:rPr>
        <w:drawing>
          <wp:inline distT="0" distB="0" distL="0" distR="0" wp14:anchorId="2AF160D3" wp14:editId="4C30C99F">
            <wp:extent cx="3048000" cy="1484630"/>
            <wp:effectExtent l="0" t="0" r="0" b="127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pic:cNvPicPr>
                  </pic:nvPicPr>
                  <pic:blipFill>
                    <a:blip r:embed="rId16"/>
                    <a:stretch>
                      <a:fillRect/>
                    </a:stretch>
                  </pic:blipFill>
                  <pic:spPr>
                    <a:xfrm>
                      <a:off x="0" y="0"/>
                      <a:ext cx="3048000" cy="1484630"/>
                    </a:xfrm>
                    <a:prstGeom prst="rect">
                      <a:avLst/>
                    </a:prstGeom>
                  </pic:spPr>
                </pic:pic>
              </a:graphicData>
            </a:graphic>
          </wp:inline>
        </w:drawing>
      </w:r>
    </w:p>
    <w:p w14:paraId="6CEEEEF6" w14:textId="373A1C16" w:rsidR="00606F4C" w:rsidRDefault="00606F4C" w:rsidP="0003368A">
      <w:pPr>
        <w:pStyle w:val="Caption"/>
        <w:spacing w:before="40" w:after="100"/>
      </w:pPr>
      <w:r>
        <w:t xml:space="preserve">Figure </w:t>
      </w:r>
      <w:r>
        <w:fldChar w:fldCharType="begin"/>
      </w:r>
      <w:r>
        <w:instrText xml:space="preserve"> SEQ Figure \* ARABIC </w:instrText>
      </w:r>
      <w:r>
        <w:fldChar w:fldCharType="separate"/>
      </w:r>
      <w:r w:rsidR="00F51C91">
        <w:rPr>
          <w:noProof/>
        </w:rPr>
        <w:t>4</w:t>
      </w:r>
      <w:r>
        <w:fldChar w:fldCharType="end"/>
      </w:r>
      <w:r>
        <w:t>: Number of trips by day of week</w:t>
      </w:r>
    </w:p>
    <w:p w14:paraId="3F8231CB" w14:textId="77777777" w:rsidR="001D0823" w:rsidRPr="001D0823" w:rsidRDefault="001D0823" w:rsidP="0003368A">
      <w:pPr>
        <w:spacing w:before="40"/>
      </w:pPr>
    </w:p>
    <w:p w14:paraId="6F1EF0B1" w14:textId="798D2AA1" w:rsidR="00F51C91" w:rsidRDefault="004B161D" w:rsidP="0003368A">
      <w:pPr>
        <w:pStyle w:val="Head1"/>
        <w:spacing w:before="40" w:after="100"/>
        <w:rPr>
          <w:rStyle w:val="Label"/>
          <w:b w:val="0"/>
          <w:bCs/>
        </w:rPr>
      </w:pPr>
      <w:r>
        <w:rPr>
          <w:rStyle w:val="Label"/>
          <w:b w:val="0"/>
          <w:bCs/>
        </w:rPr>
        <w:t>For</w:t>
      </w:r>
      <w:r w:rsidR="003710C0">
        <w:rPr>
          <w:rStyle w:val="Label"/>
          <w:b w:val="0"/>
          <w:bCs/>
        </w:rPr>
        <w:t xml:space="preserve"> example, w</w:t>
      </w:r>
      <w:r w:rsidR="000E4378">
        <w:rPr>
          <w:rStyle w:val="Label"/>
          <w:b w:val="0"/>
          <w:bCs/>
        </w:rPr>
        <w:t>ith this data, we can see that the neighborhood</w:t>
      </w:r>
      <w:r w:rsidR="00B6756D">
        <w:rPr>
          <w:rStyle w:val="Label"/>
          <w:b w:val="0"/>
          <w:bCs/>
        </w:rPr>
        <w:t xml:space="preserve"> 27</w:t>
      </w:r>
      <w:r w:rsidR="000E4378">
        <w:rPr>
          <w:rStyle w:val="Label"/>
          <w:b w:val="0"/>
          <w:bCs/>
        </w:rPr>
        <w:t xml:space="preserve"> </w:t>
      </w:r>
      <w:r w:rsidR="00B6756D">
        <w:rPr>
          <w:rStyle w:val="Label"/>
          <w:b w:val="0"/>
          <w:bCs/>
        </w:rPr>
        <w:t>(</w:t>
      </w:r>
      <w:r w:rsidR="000E4378">
        <w:rPr>
          <w:rStyle w:val="Label"/>
          <w:b w:val="0"/>
          <w:bCs/>
        </w:rPr>
        <w:t>adjacent to Willis Tower</w:t>
      </w:r>
      <w:r w:rsidR="00B6756D">
        <w:rPr>
          <w:rStyle w:val="Label"/>
          <w:b w:val="0"/>
          <w:bCs/>
        </w:rPr>
        <w:t>)</w:t>
      </w:r>
      <w:r w:rsidR="000239BD">
        <w:rPr>
          <w:rStyle w:val="Label"/>
          <w:b w:val="0"/>
          <w:bCs/>
        </w:rPr>
        <w:t xml:space="preserve"> </w:t>
      </w:r>
      <w:r w:rsidR="000E4378">
        <w:rPr>
          <w:rStyle w:val="Label"/>
          <w:b w:val="0"/>
          <w:bCs/>
        </w:rPr>
        <w:t>is historically busiest for pickups at 5:00</w:t>
      </w:r>
      <w:r w:rsidR="004B3003">
        <w:rPr>
          <w:rStyle w:val="Label"/>
          <w:b w:val="0"/>
          <w:bCs/>
        </w:rPr>
        <w:t xml:space="preserve"> </w:t>
      </w:r>
      <w:r w:rsidR="000E4378">
        <w:rPr>
          <w:rStyle w:val="Label"/>
          <w:b w:val="0"/>
          <w:bCs/>
        </w:rPr>
        <w:t>pm on Fridays</w:t>
      </w:r>
      <w:r w:rsidR="00B6756D">
        <w:rPr>
          <w:rStyle w:val="Label"/>
          <w:b w:val="0"/>
          <w:bCs/>
        </w:rPr>
        <w:t>, with 357 pick-ups in one day.</w:t>
      </w:r>
    </w:p>
    <w:p w14:paraId="37A9592D" w14:textId="77777777" w:rsidR="00F51C91" w:rsidRPr="00F51C91" w:rsidRDefault="00F51C91" w:rsidP="0003368A">
      <w:pPr>
        <w:pStyle w:val="Head1"/>
        <w:spacing w:before="40" w:after="100"/>
        <w:rPr>
          <w:b w:val="0"/>
          <w:bCs/>
        </w:rPr>
      </w:pPr>
    </w:p>
    <w:p w14:paraId="61EC4DDA" w14:textId="4136D1E4" w:rsidR="00A4107E" w:rsidRDefault="00B6756D" w:rsidP="0003368A">
      <w:pPr>
        <w:pStyle w:val="Head1"/>
        <w:spacing w:before="40" w:after="100"/>
        <w:rPr>
          <w:rStyle w:val="Label"/>
          <w:b w:val="0"/>
          <w:bCs/>
        </w:rPr>
      </w:pPr>
      <w:r>
        <w:rPr>
          <w:noProof/>
        </w:rPr>
        <w:drawing>
          <wp:inline distT="0" distB="0" distL="0" distR="0" wp14:anchorId="10D3FBC7" wp14:editId="2B74F70F">
            <wp:extent cx="2954084" cy="21421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7"/>
                    <a:srcRect l="61704" t="39822" r="25473" b="58524"/>
                    <a:stretch/>
                  </pic:blipFill>
                  <pic:spPr bwMode="auto">
                    <a:xfrm>
                      <a:off x="0" y="0"/>
                      <a:ext cx="3023844" cy="219275"/>
                    </a:xfrm>
                    <a:prstGeom prst="rect">
                      <a:avLst/>
                    </a:prstGeom>
                    <a:ln>
                      <a:noFill/>
                    </a:ln>
                    <a:extLst>
                      <a:ext uri="{53640926-AAD7-44D8-BBD7-CCE9431645EC}">
                        <a14:shadowObscured xmlns:a14="http://schemas.microsoft.com/office/drawing/2010/main"/>
                      </a:ext>
                    </a:extLst>
                  </pic:spPr>
                </pic:pic>
              </a:graphicData>
            </a:graphic>
          </wp:inline>
        </w:drawing>
      </w:r>
    </w:p>
    <w:p w14:paraId="6E8B8A89" w14:textId="78BFA997" w:rsidR="00F51C91" w:rsidRDefault="00B6756D" w:rsidP="0003368A">
      <w:pPr>
        <w:pStyle w:val="Head1"/>
        <w:keepNext/>
        <w:spacing w:before="40" w:after="100"/>
      </w:pPr>
      <w:r w:rsidRPr="00B6756D">
        <w:rPr>
          <w:noProof/>
        </w:rPr>
        <w:drawing>
          <wp:inline distT="0" distB="0" distL="0" distR="0" wp14:anchorId="1A1F9198" wp14:editId="7A1452F6">
            <wp:extent cx="3014244" cy="874644"/>
            <wp:effectExtent l="0" t="0" r="0" b="1905"/>
            <wp:docPr id="205" name="AB1B2789-005C-4222-B286-9241C2935FA8-L0-001.jpeg" descr="AB1B2789-005C-4222-B286-9241C2935FA8-L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B1B2789-005C-4222-B286-9241C2935FA8-L0-001.jpeg" descr="AB1B2789-005C-4222-B286-9241C2935FA8-L0-001.jpeg"/>
                    <pic:cNvPicPr>
                      <a:picLocks noChangeAspect="1"/>
                    </pic:cNvPicPr>
                  </pic:nvPicPr>
                  <pic:blipFill rotWithShape="1">
                    <a:blip r:embed="rId18"/>
                    <a:srcRect l="60766" t="30904" r="7410" b="52703"/>
                    <a:stretch/>
                  </pic:blipFill>
                  <pic:spPr bwMode="auto">
                    <a:xfrm>
                      <a:off x="0" y="0"/>
                      <a:ext cx="3039278" cy="881908"/>
                    </a:xfrm>
                    <a:prstGeom prst="rect">
                      <a:avLst/>
                    </a:prstGeom>
                    <a:ln>
                      <a:noFill/>
                    </a:ln>
                    <a:extLst>
                      <a:ext uri="{53640926-AAD7-44D8-BBD7-CCE9431645EC}">
                        <a14:shadowObscured xmlns:a14="http://schemas.microsoft.com/office/drawing/2010/main"/>
                      </a:ext>
                    </a:extLst>
                  </pic:spPr>
                </pic:pic>
              </a:graphicData>
            </a:graphic>
          </wp:inline>
        </w:drawing>
      </w:r>
    </w:p>
    <w:p w14:paraId="381FFDED" w14:textId="471B1865" w:rsidR="00B6756D" w:rsidRDefault="00F51C91" w:rsidP="0003368A">
      <w:pPr>
        <w:pStyle w:val="Caption"/>
        <w:spacing w:before="40"/>
        <w:rPr>
          <w:rStyle w:val="Label"/>
          <w:b w:val="0"/>
          <w:bCs w:val="0"/>
        </w:rPr>
      </w:pPr>
      <w:r>
        <w:t xml:space="preserve">Figure </w:t>
      </w:r>
      <w:r>
        <w:fldChar w:fldCharType="begin"/>
      </w:r>
      <w:r>
        <w:instrText xml:space="preserve"> SEQ Figure \* ARABIC </w:instrText>
      </w:r>
      <w:r>
        <w:fldChar w:fldCharType="separate"/>
      </w:r>
      <w:r>
        <w:rPr>
          <w:noProof/>
        </w:rPr>
        <w:t>5</w:t>
      </w:r>
      <w:r>
        <w:fldChar w:fldCharType="end"/>
      </w:r>
      <w:r>
        <w:t>: Neighborhood 27 and its corresponding centroid plotted on map of Chicago</w:t>
      </w:r>
    </w:p>
    <w:p w14:paraId="0A23A980" w14:textId="152A4F98" w:rsidR="00A4107E" w:rsidRDefault="00A4107E" w:rsidP="0003368A">
      <w:pPr>
        <w:pStyle w:val="Head1"/>
        <w:spacing w:before="40" w:after="100"/>
        <w:rPr>
          <w:rStyle w:val="Label"/>
          <w:b w:val="0"/>
          <w:bCs/>
        </w:rPr>
      </w:pPr>
    </w:p>
    <w:p w14:paraId="133C479F" w14:textId="0A946A98" w:rsidR="00A4107E" w:rsidRDefault="00A4107E" w:rsidP="0003368A">
      <w:pPr>
        <w:pStyle w:val="Head1"/>
        <w:spacing w:before="40" w:after="100"/>
        <w:rPr>
          <w:rStyle w:val="Label"/>
          <w:b w:val="0"/>
          <w:bCs/>
        </w:rPr>
      </w:pPr>
    </w:p>
    <w:p w14:paraId="108CEA07" w14:textId="5542A886" w:rsidR="00F70B8A" w:rsidRDefault="008D2786" w:rsidP="0003368A">
      <w:pPr>
        <w:pStyle w:val="Head1"/>
        <w:spacing w:before="40" w:after="100"/>
        <w:rPr>
          <w:rStyle w:val="Label"/>
          <w:b w:val="0"/>
          <w:bCs/>
        </w:rPr>
      </w:pPr>
      <w:r>
        <w:rPr>
          <w:rStyle w:val="Label"/>
          <w:b w:val="0"/>
          <w:bCs/>
        </w:rPr>
        <w:t>After grouping the data, the neighborhood pick-up counts are taken for</w:t>
      </w:r>
      <w:r w:rsidR="00F70B8A">
        <w:rPr>
          <w:rStyle w:val="Label"/>
          <w:b w:val="0"/>
          <w:bCs/>
        </w:rPr>
        <w:t xml:space="preserve"> each </w:t>
      </w:r>
      <w:r w:rsidR="00865CFF">
        <w:rPr>
          <w:rStyle w:val="Label"/>
          <w:b w:val="0"/>
          <w:bCs/>
        </w:rPr>
        <w:t>15-minute</w:t>
      </w:r>
      <w:r w:rsidR="00F70B8A">
        <w:rPr>
          <w:rStyle w:val="Label"/>
          <w:b w:val="0"/>
          <w:bCs/>
        </w:rPr>
        <w:t xml:space="preserve"> increment in each weekday</w:t>
      </w:r>
      <w:r>
        <w:rPr>
          <w:rStyle w:val="Label"/>
          <w:b w:val="0"/>
          <w:bCs/>
        </w:rPr>
        <w:t xml:space="preserve"> and</w:t>
      </w:r>
      <w:r w:rsidR="00F70B8A">
        <w:rPr>
          <w:rStyle w:val="Label"/>
          <w:b w:val="0"/>
          <w:bCs/>
        </w:rPr>
        <w:t xml:space="preserve"> normalized to a</w:t>
      </w:r>
      <w:r w:rsidR="004B3003">
        <w:rPr>
          <w:rStyle w:val="Label"/>
          <w:b w:val="0"/>
          <w:bCs/>
        </w:rPr>
        <w:t>n ‘activity’</w:t>
      </w:r>
      <w:r w:rsidR="00F70B8A">
        <w:rPr>
          <w:rStyle w:val="Label"/>
          <w:b w:val="0"/>
          <w:bCs/>
        </w:rPr>
        <w:t xml:space="preserve"> score between 0</w:t>
      </w:r>
      <w:r w:rsidR="00B6756D">
        <w:rPr>
          <w:rStyle w:val="Label"/>
          <w:b w:val="0"/>
          <w:bCs/>
        </w:rPr>
        <w:t>,</w:t>
      </w:r>
      <w:r w:rsidR="00F70B8A">
        <w:rPr>
          <w:rStyle w:val="Label"/>
          <w:b w:val="0"/>
          <w:bCs/>
        </w:rPr>
        <w:t>1 usin</w:t>
      </w:r>
      <w:r w:rsidR="00B6756D">
        <w:rPr>
          <w:rStyle w:val="Label"/>
          <w:b w:val="0"/>
          <w:bCs/>
        </w:rPr>
        <w:t>g</w:t>
      </w:r>
      <w:r w:rsidR="00865CFF">
        <w:rPr>
          <w:rStyle w:val="Label"/>
          <w:b w:val="0"/>
          <w:bCs/>
        </w:rPr>
        <w:t>:</w:t>
      </w:r>
    </w:p>
    <w:p w14:paraId="2B2CE806" w14:textId="21EDA0CA" w:rsidR="00C62F31" w:rsidRDefault="00865CFF" w:rsidP="0003368A">
      <w:pPr>
        <w:pStyle w:val="Head1"/>
        <w:spacing w:before="40" w:after="100"/>
        <w:rPr>
          <w:rStyle w:val="Label"/>
          <w:b w:val="0"/>
          <w:bCs/>
          <w:i/>
          <w:iCs/>
        </w:rPr>
      </w:pPr>
      <w:r w:rsidRPr="00AC4C5E">
        <w:rPr>
          <w:rStyle w:val="Label"/>
          <w:b w:val="0"/>
          <w:bCs/>
          <w:i/>
          <w:iCs/>
        </w:rPr>
        <w:t>(x – x.min()) / (x.max() – x.min())</w:t>
      </w:r>
    </w:p>
    <w:p w14:paraId="343E1B7B" w14:textId="77777777" w:rsidR="00A4107E" w:rsidRPr="00AC4C5E" w:rsidRDefault="00A4107E" w:rsidP="0003368A">
      <w:pPr>
        <w:pStyle w:val="Head1"/>
        <w:spacing w:before="40" w:after="100"/>
      </w:pPr>
    </w:p>
    <w:p w14:paraId="05950536" w14:textId="77777777" w:rsidR="00375A79" w:rsidRDefault="003710C0" w:rsidP="0003368A">
      <w:pPr>
        <w:pStyle w:val="Head1"/>
        <w:spacing w:before="40" w:after="100"/>
      </w:pPr>
      <w:r>
        <w:rPr>
          <w:noProof/>
        </w:rPr>
        <w:drawing>
          <wp:inline distT="0" distB="0" distL="0" distR="0" wp14:anchorId="40FA48B3" wp14:editId="615035A3">
            <wp:extent cx="3025775" cy="1704932"/>
            <wp:effectExtent l="0" t="0" r="317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9"/>
                    <a:srcRect l="61381" t="39374" r="24375" b="46358"/>
                    <a:stretch/>
                  </pic:blipFill>
                  <pic:spPr bwMode="auto">
                    <a:xfrm>
                      <a:off x="0" y="0"/>
                      <a:ext cx="3048227" cy="1717583"/>
                    </a:xfrm>
                    <a:prstGeom prst="rect">
                      <a:avLst/>
                    </a:prstGeom>
                    <a:ln>
                      <a:noFill/>
                    </a:ln>
                    <a:extLst>
                      <a:ext uri="{53640926-AAD7-44D8-BBD7-CCE9431645EC}">
                        <a14:shadowObscured xmlns:a14="http://schemas.microsoft.com/office/drawing/2010/main"/>
                      </a:ext>
                    </a:extLst>
                  </pic:spPr>
                </pic:pic>
              </a:graphicData>
            </a:graphic>
          </wp:inline>
        </w:drawing>
      </w:r>
    </w:p>
    <w:p w14:paraId="7DE7459E" w14:textId="31043A68" w:rsidR="003710C0" w:rsidRDefault="00375A79" w:rsidP="0003368A">
      <w:pPr>
        <w:pStyle w:val="Caption"/>
        <w:spacing w:before="40" w:after="100"/>
      </w:pPr>
      <w:r>
        <w:t xml:space="preserve">Figure </w:t>
      </w:r>
      <w:r>
        <w:fldChar w:fldCharType="begin"/>
      </w:r>
      <w:r>
        <w:instrText xml:space="preserve"> SEQ Figure \* ARABIC </w:instrText>
      </w:r>
      <w:r>
        <w:fldChar w:fldCharType="separate"/>
      </w:r>
      <w:r w:rsidR="00F51C91">
        <w:rPr>
          <w:noProof/>
        </w:rPr>
        <w:t>6</w:t>
      </w:r>
      <w:r>
        <w:fldChar w:fldCharType="end"/>
      </w:r>
      <w:r>
        <w:t>: Examples of Activity Scores</w:t>
      </w:r>
    </w:p>
    <w:p w14:paraId="1EB4F7C9" w14:textId="77777777" w:rsidR="00A4107E" w:rsidRPr="00A4107E" w:rsidRDefault="00A4107E" w:rsidP="0003368A">
      <w:pPr>
        <w:spacing w:before="40"/>
      </w:pPr>
    </w:p>
    <w:p w14:paraId="2C6CD7D5" w14:textId="75D470BB" w:rsidR="00C62F31" w:rsidRDefault="004B3003" w:rsidP="0003368A">
      <w:pPr>
        <w:pStyle w:val="Head1"/>
        <w:spacing w:before="40" w:after="100"/>
        <w:rPr>
          <w:rStyle w:val="Label"/>
          <w:b w:val="0"/>
          <w:bCs/>
        </w:rPr>
      </w:pPr>
      <w:r>
        <w:rPr>
          <w:rStyle w:val="Label"/>
          <w:b w:val="0"/>
          <w:bCs/>
        </w:rPr>
        <w:t xml:space="preserve">The neighborhoods with the most pick-ups during </w:t>
      </w:r>
      <w:r w:rsidR="00C62F31">
        <w:rPr>
          <w:rStyle w:val="Label"/>
          <w:b w:val="0"/>
          <w:bCs/>
        </w:rPr>
        <w:t>each</w:t>
      </w:r>
      <w:r>
        <w:rPr>
          <w:rStyle w:val="Label"/>
          <w:b w:val="0"/>
          <w:bCs/>
        </w:rPr>
        <w:t xml:space="preserve"> time of day will have the highest activity scores</w:t>
      </w:r>
      <w:r w:rsidR="00AC4C5E">
        <w:rPr>
          <w:rStyle w:val="Label"/>
          <w:b w:val="0"/>
          <w:bCs/>
        </w:rPr>
        <w:t>, with the highest being a 1.</w:t>
      </w:r>
    </w:p>
    <w:p w14:paraId="76AA58E1" w14:textId="77777777" w:rsidR="00606F4C" w:rsidRDefault="00606F4C" w:rsidP="0003368A">
      <w:pPr>
        <w:pStyle w:val="FigureCaption"/>
        <w:keepNext/>
        <w:spacing w:before="40" w:after="100"/>
        <w:jc w:val="both"/>
      </w:pPr>
      <w:r>
        <w:rPr>
          <w:b w:val="0"/>
          <w:noProof/>
          <w:sz w:val="22"/>
          <w:szCs w:val="26"/>
          <w:lang w:eastAsia="ja-JP"/>
        </w:rPr>
        <w:drawing>
          <wp:inline distT="0" distB="0" distL="0" distR="0" wp14:anchorId="7DA0A99C" wp14:editId="1797BF36">
            <wp:extent cx="3048000" cy="1733550"/>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733550"/>
                    </a:xfrm>
                    <a:prstGeom prst="rect">
                      <a:avLst/>
                    </a:prstGeom>
                    <a:noFill/>
                    <a:ln>
                      <a:noFill/>
                    </a:ln>
                  </pic:spPr>
                </pic:pic>
              </a:graphicData>
            </a:graphic>
          </wp:inline>
        </w:drawing>
      </w:r>
    </w:p>
    <w:p w14:paraId="71F59D8F" w14:textId="1BD8607E" w:rsidR="00606F4C" w:rsidRPr="00606F4C" w:rsidRDefault="00606F4C" w:rsidP="0003368A">
      <w:pPr>
        <w:pStyle w:val="Caption"/>
        <w:spacing w:before="40" w:after="100"/>
        <w:rPr>
          <w:rStyle w:val="Label"/>
          <w:color w:val="4F81BD" w:themeColor="accent1"/>
          <w:sz w:val="22"/>
          <w:szCs w:val="26"/>
          <w:lang w:eastAsia="ja-JP"/>
          <w14:ligatures w14:val="standard"/>
        </w:rPr>
      </w:pPr>
      <w:r>
        <w:t xml:space="preserve">Figure </w:t>
      </w:r>
      <w:r>
        <w:fldChar w:fldCharType="begin"/>
      </w:r>
      <w:r>
        <w:instrText xml:space="preserve"> SEQ Figure \* ARABIC </w:instrText>
      </w:r>
      <w:r>
        <w:fldChar w:fldCharType="separate"/>
      </w:r>
      <w:r w:rsidR="00F51C91">
        <w:rPr>
          <w:noProof/>
        </w:rPr>
        <w:t>7</w:t>
      </w:r>
      <w:r>
        <w:fldChar w:fldCharType="end"/>
      </w:r>
      <w:r>
        <w:t>: Cluster centroids</w:t>
      </w:r>
      <w:r w:rsidR="00306C3A">
        <w:t xml:space="preserve"> sized</w:t>
      </w:r>
      <w:r>
        <w:t xml:space="preserve"> by activity and plotted over map of Chicago</w:t>
      </w:r>
    </w:p>
    <w:p w14:paraId="6DB46272" w14:textId="14013AD2" w:rsidR="0007392C" w:rsidRPr="00EB40C7" w:rsidRDefault="00F70B8A" w:rsidP="0003368A">
      <w:pPr>
        <w:pStyle w:val="Head1"/>
        <w:spacing w:before="40" w:after="100"/>
      </w:pPr>
      <w:r>
        <w:rPr>
          <w:rStyle w:val="Label"/>
          <w:sz w:val="26"/>
          <w:szCs w:val="24"/>
        </w:rPr>
        <w:t xml:space="preserve">2.3 </w:t>
      </w:r>
      <w:r w:rsidR="00A4107E">
        <w:rPr>
          <w:rStyle w:val="Label"/>
          <w:sz w:val="26"/>
          <w:szCs w:val="24"/>
        </w:rPr>
        <w:t xml:space="preserve">  </w:t>
      </w:r>
      <w:r w:rsidR="004B161D">
        <w:rPr>
          <w:rStyle w:val="Label"/>
          <w:sz w:val="26"/>
          <w:szCs w:val="24"/>
        </w:rPr>
        <w:t>Recommendation</w:t>
      </w:r>
      <w:r w:rsidR="00843E05">
        <w:rPr>
          <w:rStyle w:val="Label"/>
          <w:sz w:val="26"/>
          <w:szCs w:val="24"/>
        </w:rPr>
        <w:t xml:space="preserve"> Algorithm</w:t>
      </w:r>
    </w:p>
    <w:p w14:paraId="0C5C4C64" w14:textId="2C08BE8E" w:rsidR="004B3003" w:rsidRDefault="004B3003" w:rsidP="0003368A">
      <w:pPr>
        <w:pStyle w:val="Para"/>
        <w:spacing w:before="40" w:after="100"/>
      </w:pPr>
      <w:r w:rsidRPr="004B3003">
        <w:t>Given a list of candidate rides (potential passengers</w:t>
      </w:r>
      <w:r>
        <w:t xml:space="preserve"> close to the driver’s current location, which they</w:t>
      </w:r>
      <w:r w:rsidRPr="004B3003">
        <w:t xml:space="preserve"> could choose to pick-up), the recommendation algorithm</w:t>
      </w:r>
      <w:r>
        <w:t xml:space="preserve"> will </w:t>
      </w:r>
      <w:r w:rsidR="00C62F31">
        <w:t>note trip time lengths and the drop-off neighborhoods of these rides, finding the relevant activity scores for each neighborhood at their trips’ predicted drop-off time.</w:t>
      </w:r>
    </w:p>
    <w:p w14:paraId="711B3A95" w14:textId="34FC8402" w:rsidR="00C62F31" w:rsidRDefault="00C62F31" w:rsidP="0003368A">
      <w:pPr>
        <w:pStyle w:val="Para"/>
        <w:spacing w:before="40" w:after="100"/>
      </w:pPr>
      <w:r>
        <w:t>The algorithm will take each of the candidate</w:t>
      </w:r>
      <w:r w:rsidR="00AC4C5E">
        <w:t>’s</w:t>
      </w:r>
      <w:r>
        <w:t xml:space="preserve"> trip times and normalize them </w:t>
      </w:r>
      <w:r w:rsidR="00AC4C5E">
        <w:t>to a score between 0,1 with the longest time being a 1.</w:t>
      </w:r>
    </w:p>
    <w:p w14:paraId="56611612" w14:textId="5CAD26B8" w:rsidR="00AC4C5E" w:rsidRDefault="00AC4C5E" w:rsidP="0003368A">
      <w:pPr>
        <w:pStyle w:val="Para"/>
        <w:spacing w:before="40" w:after="100"/>
      </w:pPr>
      <w:r>
        <w:t>Each candidate trip’s activity score and time score are then weighed and summed:</w:t>
      </w:r>
    </w:p>
    <w:p w14:paraId="79B353B5" w14:textId="78648AD8" w:rsidR="00AC4C5E" w:rsidRDefault="00AC4C5E" w:rsidP="0003368A">
      <w:pPr>
        <w:pStyle w:val="Para"/>
        <w:spacing w:before="40" w:after="100"/>
        <w:rPr>
          <w:i/>
          <w:iCs/>
        </w:rPr>
      </w:pPr>
      <w:r w:rsidRPr="00AC4C5E">
        <w:rPr>
          <w:i/>
          <w:iCs/>
        </w:rPr>
        <w:t>Total Score = 2 * Activity Score + Time Score</w:t>
      </w:r>
    </w:p>
    <w:p w14:paraId="4C4684DA" w14:textId="1CB0E601" w:rsidR="004C028D" w:rsidRDefault="00AC4C5E" w:rsidP="0003368A">
      <w:pPr>
        <w:pStyle w:val="Para"/>
        <w:spacing w:before="40" w:after="100"/>
        <w:rPr>
          <w:noProof/>
        </w:rPr>
      </w:pPr>
      <w:r>
        <w:t>The recommendation algorithm returns the candidate trip with the highest score.</w:t>
      </w:r>
    </w:p>
    <w:p w14:paraId="22A774AA" w14:textId="77777777" w:rsidR="00375A79" w:rsidRDefault="004C028D" w:rsidP="0003368A">
      <w:pPr>
        <w:pStyle w:val="Image"/>
        <w:keepNext/>
        <w:spacing w:before="40" w:after="100"/>
        <w:jc w:val="both"/>
      </w:pPr>
      <w:r>
        <w:rPr>
          <w:noProof/>
        </w:rPr>
        <w:drawing>
          <wp:inline distT="0" distB="0" distL="0" distR="0" wp14:anchorId="5214F905" wp14:editId="4643E1C5">
            <wp:extent cx="3186003" cy="115252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1"/>
                    <a:srcRect l="63999" t="21500" r="5938" b="59166"/>
                    <a:stretch/>
                  </pic:blipFill>
                  <pic:spPr bwMode="auto">
                    <a:xfrm>
                      <a:off x="0" y="0"/>
                      <a:ext cx="3197981" cy="1156858"/>
                    </a:xfrm>
                    <a:prstGeom prst="rect">
                      <a:avLst/>
                    </a:prstGeom>
                    <a:ln>
                      <a:noFill/>
                    </a:ln>
                    <a:extLst>
                      <a:ext uri="{53640926-AAD7-44D8-BBD7-CCE9431645EC}">
                        <a14:shadowObscured xmlns:a14="http://schemas.microsoft.com/office/drawing/2010/main"/>
                      </a:ext>
                    </a:extLst>
                  </pic:spPr>
                </pic:pic>
              </a:graphicData>
            </a:graphic>
          </wp:inline>
        </w:drawing>
      </w:r>
    </w:p>
    <w:p w14:paraId="482E7670" w14:textId="6FC9E55C" w:rsidR="00745373" w:rsidRDefault="00375A79" w:rsidP="0003368A">
      <w:pPr>
        <w:pStyle w:val="Caption"/>
        <w:spacing w:before="40" w:after="100"/>
      </w:pPr>
      <w:r>
        <w:t xml:space="preserve">Figure </w:t>
      </w:r>
      <w:r>
        <w:fldChar w:fldCharType="begin"/>
      </w:r>
      <w:r>
        <w:instrText xml:space="preserve"> SEQ Figure \* ARABIC </w:instrText>
      </w:r>
      <w:r>
        <w:fldChar w:fldCharType="separate"/>
      </w:r>
      <w:r w:rsidR="00F51C91">
        <w:rPr>
          <w:noProof/>
        </w:rPr>
        <w:t>8</w:t>
      </w:r>
      <w:r>
        <w:fldChar w:fldCharType="end"/>
      </w:r>
      <w:r>
        <w:t>: Example of Trip Scores</w:t>
      </w:r>
    </w:p>
    <w:p w14:paraId="0B06725A" w14:textId="115D9202" w:rsidR="00843E05" w:rsidRDefault="00843E05" w:rsidP="0003368A">
      <w:pPr>
        <w:spacing w:before="40" w:after="100"/>
      </w:pPr>
    </w:p>
    <w:p w14:paraId="4DB709C1" w14:textId="19068B47" w:rsidR="00843E05" w:rsidRDefault="00843E05" w:rsidP="0003368A">
      <w:pPr>
        <w:spacing w:before="40" w:after="100"/>
        <w:rPr>
          <w:rStyle w:val="Label"/>
          <w:b/>
          <w:bCs/>
          <w:sz w:val="26"/>
          <w:szCs w:val="24"/>
          <w14:ligatures w14:val="standard"/>
        </w:rPr>
      </w:pPr>
      <w:r>
        <w:rPr>
          <w:rStyle w:val="Label"/>
          <w:b/>
          <w:bCs/>
          <w:sz w:val="26"/>
          <w:szCs w:val="24"/>
          <w14:ligatures w14:val="standard"/>
        </w:rPr>
        <w:t xml:space="preserve">2.4 </w:t>
      </w:r>
      <w:r w:rsidR="00A4107E">
        <w:rPr>
          <w:rStyle w:val="Label"/>
          <w:b/>
          <w:bCs/>
          <w:sz w:val="26"/>
          <w:szCs w:val="24"/>
          <w14:ligatures w14:val="standard"/>
        </w:rPr>
        <w:t xml:space="preserve">  </w:t>
      </w:r>
      <w:r>
        <w:rPr>
          <w:rStyle w:val="Label"/>
          <w:b/>
          <w:bCs/>
          <w:sz w:val="26"/>
          <w:szCs w:val="24"/>
          <w14:ligatures w14:val="standard"/>
        </w:rPr>
        <w:t>Recommendation a</w:t>
      </w:r>
      <w:r w:rsidRPr="00843E05">
        <w:rPr>
          <w:rStyle w:val="Label"/>
          <w:b/>
          <w:bCs/>
          <w:sz w:val="26"/>
          <w:szCs w:val="24"/>
          <w14:ligatures w14:val="standard"/>
        </w:rPr>
        <w:t>lgorithm</w:t>
      </w:r>
      <w:r>
        <w:rPr>
          <w:rStyle w:val="Label"/>
          <w:b/>
          <w:bCs/>
          <w:sz w:val="26"/>
          <w:szCs w:val="24"/>
          <w14:ligatures w14:val="standard"/>
        </w:rPr>
        <w:t xml:space="preserve"> code</w:t>
      </w:r>
    </w:p>
    <w:p w14:paraId="0F0215D4"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def fare_rec(candidates, current):</w:t>
      </w:r>
    </w:p>
    <w:p w14:paraId="5E0C2481"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 take candidate fares and assign them scores based on their dropoff location and the time-length of the trip</w:t>
      </w:r>
    </w:p>
    <w:p w14:paraId="12E15570"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candidates['trip_length_score'] = candidates['trip_seconds'].transform(lambda x: (x - x.min()) / (x.max() - x.min()))</w:t>
      </w:r>
    </w:p>
    <w:p w14:paraId="699764BB"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for i, row in candidates.iterrows():</w:t>
      </w:r>
    </w:p>
    <w:p w14:paraId="700038DD"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candidates.at[i, 'drop_loc_score'] = (friday_nrml.loc[row['end_time'], row['dropoff_neighborhood']][0] * 2)</w:t>
      </w:r>
    </w:p>
    <w:p w14:paraId="53927BCE"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for i, row in candidates.iterrows():</w:t>
      </w:r>
    </w:p>
    <w:p w14:paraId="35A4820D"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candidates.at[i, 'total_score'] = (row['drop_loc_score'] + row['trip_length_score'])</w:t>
      </w:r>
    </w:p>
    <w:p w14:paraId="031DFC00" w14:textId="77777777" w:rsidR="00843E05" w:rsidRPr="00A4107E"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next_fare = candidates.iloc[candidates['total_score'].idxmax()]</w:t>
      </w:r>
    </w:p>
    <w:p w14:paraId="3393333A" w14:textId="24E5F75D" w:rsidR="00843E05" w:rsidRDefault="00843E05" w:rsidP="0003368A">
      <w:pPr>
        <w:spacing w:before="40" w:after="100"/>
        <w:rPr>
          <w:rFonts w:ascii="Source Code Pro" w:hAnsi="Source Code Pro"/>
          <w:sz w:val="14"/>
          <w:szCs w:val="14"/>
        </w:rPr>
      </w:pPr>
      <w:r w:rsidRPr="00A4107E">
        <w:rPr>
          <w:rFonts w:ascii="Source Code Pro" w:hAnsi="Source Code Pro"/>
          <w:sz w:val="14"/>
          <w:szCs w:val="14"/>
        </w:rPr>
        <w:t xml:space="preserve">    return next_fare, candidates</w:t>
      </w:r>
    </w:p>
    <w:p w14:paraId="254F6CF3" w14:textId="77777777" w:rsidR="00BD7427" w:rsidRPr="00A4107E" w:rsidRDefault="00BD7427" w:rsidP="0003368A">
      <w:pPr>
        <w:spacing w:before="40" w:after="100"/>
        <w:rPr>
          <w:rFonts w:ascii="Source Code Pro" w:hAnsi="Source Code Pro"/>
          <w:sz w:val="14"/>
          <w:szCs w:val="14"/>
        </w:rPr>
      </w:pPr>
    </w:p>
    <w:p w14:paraId="28B40CBD" w14:textId="731368A9" w:rsidR="00A4107E" w:rsidRPr="00843E05" w:rsidRDefault="00BD7427" w:rsidP="0003368A">
      <w:pPr>
        <w:spacing w:before="40" w:after="100"/>
        <w:rPr>
          <w:rFonts w:ascii="Source Code Pro" w:hAnsi="Source Code Pro"/>
          <w:sz w:val="12"/>
          <w:szCs w:val="12"/>
        </w:rPr>
      </w:pPr>
      <w:r>
        <w:rPr>
          <w:noProof/>
          <w:sz w:val="22"/>
          <w:szCs w:val="28"/>
        </w:rPr>
        <mc:AlternateContent>
          <mc:Choice Requires="wps">
            <w:drawing>
              <wp:anchor distT="0" distB="0" distL="114300" distR="114300" simplePos="0" relativeHeight="251661312" behindDoc="0" locked="0" layoutInCell="1" allowOverlap="1" wp14:anchorId="4AA3190D" wp14:editId="6E04D2B9">
                <wp:simplePos x="0" y="0"/>
                <wp:positionH relativeFrom="column">
                  <wp:posOffset>0</wp:posOffset>
                </wp:positionH>
                <wp:positionV relativeFrom="paragraph">
                  <wp:posOffset>0</wp:posOffset>
                </wp:positionV>
                <wp:extent cx="3036627"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0366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6D128B" id="Straight Connector 1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 to="2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" strokecolor="black [3040]"/>
            </w:pict>
          </mc:Fallback>
        </mc:AlternateContent>
      </w:r>
    </w:p>
    <w:p w14:paraId="4E27897A" w14:textId="0051B855" w:rsidR="00052C34" w:rsidRPr="00EB40C7" w:rsidRDefault="00A4107E" w:rsidP="0003368A">
      <w:pPr>
        <w:pStyle w:val="AckHead"/>
        <w:spacing w:before="40" w:after="100"/>
        <w:jc w:val="both"/>
        <w:rPr>
          <w:sz w:val="26"/>
          <w:szCs w:val="26"/>
          <w14:ligatures w14:val="standard"/>
        </w:rPr>
      </w:pPr>
      <w:r>
        <w:rPr>
          <w:sz w:val="26"/>
          <w:szCs w:val="26"/>
          <w14:ligatures w14:val="standard"/>
        </w:rPr>
        <w:t>3   FINAL THOUGHTS</w:t>
      </w:r>
    </w:p>
    <w:p w14:paraId="5DD1FE29" w14:textId="6E71833B" w:rsidR="00AA10C4" w:rsidRDefault="00A4107E" w:rsidP="0003368A">
      <w:pPr>
        <w:pStyle w:val="AckPara"/>
        <w:spacing w:before="40" w:after="100"/>
        <w:rPr>
          <w:sz w:val="22"/>
          <w:szCs w:val="28"/>
          <w:lang w:eastAsia="it-IT"/>
          <w14:ligatures w14:val="standard"/>
        </w:rPr>
      </w:pPr>
      <w:r>
        <w:rPr>
          <w:sz w:val="22"/>
          <w:szCs w:val="28"/>
          <w:lang w:eastAsia="it-IT"/>
          <w14:ligatures w14:val="standard"/>
        </w:rPr>
        <w:t>In this section, we will discuss the outcomes and limitations of our approach.</w:t>
      </w:r>
    </w:p>
    <w:p w14:paraId="13C45384" w14:textId="5339BC63" w:rsidR="00C272B9" w:rsidRDefault="00C272B9" w:rsidP="0003368A">
      <w:pPr>
        <w:pStyle w:val="AckPara"/>
        <w:spacing w:before="40" w:after="100"/>
        <w:rPr>
          <w:b/>
          <w:bCs/>
          <w:sz w:val="26"/>
          <w:szCs w:val="26"/>
          <w:lang w:eastAsia="it-IT"/>
          <w14:ligatures w14:val="standard"/>
        </w:rPr>
      </w:pPr>
      <w:r w:rsidRPr="00C272B9">
        <w:rPr>
          <w:b/>
          <w:bCs/>
          <w:sz w:val="26"/>
          <w:szCs w:val="26"/>
          <w:lang w:eastAsia="it-IT"/>
          <w14:ligatures w14:val="standard"/>
        </w:rPr>
        <w:t>3.1   Outcomes</w:t>
      </w:r>
    </w:p>
    <w:p w14:paraId="6449D625" w14:textId="782E8414" w:rsidR="00C272B9" w:rsidRDefault="00C272B9" w:rsidP="0003368A">
      <w:pPr>
        <w:pStyle w:val="AckPara"/>
        <w:spacing w:before="40" w:after="100"/>
        <w:rPr>
          <w:sz w:val="22"/>
          <w:lang w:eastAsia="it-IT"/>
          <w14:ligatures w14:val="standard"/>
        </w:rPr>
      </w:pPr>
      <w:r>
        <w:rPr>
          <w:sz w:val="22"/>
          <w:lang w:eastAsia="it-IT"/>
          <w14:ligatures w14:val="standard"/>
        </w:rPr>
        <w:t xml:space="preserve">Our algorithm works for choosing the candidate ride with the longest trip time that will terminate in the neighborhood most historically likely to be busy for </w:t>
      </w:r>
      <w:r>
        <w:rPr>
          <w:sz w:val="22"/>
          <w:lang w:eastAsia="it-IT"/>
          <w14:ligatures w14:val="standard"/>
        </w:rPr>
        <w:lastRenderedPageBreak/>
        <w:t>subsequent pick-ups. We chose to weigh the activity score of a trips drop-off location twice as highly as the trip time, hoping that this would reduce the amount of time a driver would spend searching for new passengers after a pick-up.</w:t>
      </w:r>
    </w:p>
    <w:p w14:paraId="2B8DDC8B" w14:textId="6F83317B" w:rsidR="00C272B9" w:rsidRDefault="00C272B9" w:rsidP="0003368A">
      <w:pPr>
        <w:pStyle w:val="AckPara"/>
        <w:spacing w:before="40" w:after="100"/>
        <w:rPr>
          <w:sz w:val="22"/>
          <w:lang w:eastAsia="it-IT"/>
          <w14:ligatures w14:val="standard"/>
        </w:rPr>
      </w:pPr>
      <w:r>
        <w:rPr>
          <w:sz w:val="22"/>
          <w:lang w:eastAsia="it-IT"/>
          <w14:ligatures w14:val="standard"/>
        </w:rPr>
        <w:t>Using our approach, most of the computation happens in preprocessing, which allows our algorithm to function extremely quickly when given a list of candidate rides. With enough computation power, this model could be trained on the full 240 million row data set provided by the Chicago Transit Authority.</w:t>
      </w:r>
    </w:p>
    <w:p w14:paraId="170E2D47" w14:textId="1906B11A" w:rsidR="00C272B9" w:rsidRDefault="00C272B9" w:rsidP="0003368A">
      <w:pPr>
        <w:pStyle w:val="AckPara"/>
        <w:spacing w:before="40" w:after="100"/>
        <w:rPr>
          <w:b/>
          <w:bCs/>
          <w:sz w:val="26"/>
          <w:szCs w:val="26"/>
          <w:lang w:eastAsia="it-IT"/>
          <w14:ligatures w14:val="standard"/>
        </w:rPr>
      </w:pPr>
      <w:r w:rsidRPr="00C272B9">
        <w:rPr>
          <w:b/>
          <w:bCs/>
          <w:sz w:val="26"/>
          <w:szCs w:val="26"/>
          <w:lang w:eastAsia="it-IT"/>
          <w14:ligatures w14:val="standard"/>
        </w:rPr>
        <w:t>3.2</w:t>
      </w:r>
      <w:r w:rsidR="00C23C0D">
        <w:rPr>
          <w:b/>
          <w:bCs/>
          <w:sz w:val="26"/>
          <w:szCs w:val="26"/>
          <w:lang w:eastAsia="it-IT"/>
          <w14:ligatures w14:val="standard"/>
        </w:rPr>
        <w:t xml:space="preserve">  </w:t>
      </w:r>
      <w:r w:rsidRPr="00C272B9">
        <w:rPr>
          <w:b/>
          <w:bCs/>
          <w:sz w:val="26"/>
          <w:szCs w:val="26"/>
          <w:lang w:eastAsia="it-IT"/>
          <w14:ligatures w14:val="standard"/>
        </w:rPr>
        <w:t xml:space="preserve"> Limitations</w:t>
      </w:r>
    </w:p>
    <w:p w14:paraId="2699C3BD" w14:textId="1156EEFF" w:rsidR="0003368A" w:rsidRDefault="00C23C0D" w:rsidP="0003368A">
      <w:pPr>
        <w:pStyle w:val="AckPara"/>
        <w:spacing w:before="40" w:after="100"/>
        <w:rPr>
          <w:sz w:val="22"/>
          <w:lang w:eastAsia="it-IT"/>
          <w14:ligatures w14:val="standard"/>
        </w:rPr>
      </w:pPr>
      <w:r>
        <w:rPr>
          <w:sz w:val="22"/>
          <w:lang w:eastAsia="it-IT"/>
          <w14:ligatures w14:val="standard"/>
        </w:rPr>
        <w:t xml:space="preserve">The algorithm works in so far as it does what we designed it to. However, </w:t>
      </w:r>
      <w:r w:rsidR="002C29F8">
        <w:rPr>
          <w:sz w:val="22"/>
          <w:lang w:eastAsia="it-IT"/>
          <w14:ligatures w14:val="standard"/>
        </w:rPr>
        <w:t>this</w:t>
      </w:r>
      <w:r>
        <w:rPr>
          <w:sz w:val="22"/>
          <w:lang w:eastAsia="it-IT"/>
          <w14:ligatures w14:val="standard"/>
        </w:rPr>
        <w:t xml:space="preserve"> is an incomplete look at the complex ecosystem of ridesharing platforms.</w:t>
      </w:r>
      <w:r w:rsidR="002C29F8">
        <w:rPr>
          <w:sz w:val="22"/>
          <w:lang w:eastAsia="it-IT"/>
          <w14:ligatures w14:val="standard"/>
        </w:rPr>
        <w:t xml:space="preserve"> </w:t>
      </w:r>
      <w:r w:rsidR="0003368A">
        <w:rPr>
          <w:sz w:val="22"/>
          <w:lang w:eastAsia="it-IT"/>
          <w14:ligatures w14:val="standard"/>
        </w:rPr>
        <w:t>Our algorithm has many limitations on its real-world efficacy.</w:t>
      </w:r>
    </w:p>
    <w:p w14:paraId="4F1B6C40" w14:textId="44771C37" w:rsidR="0003368A" w:rsidRDefault="0003368A" w:rsidP="0003368A">
      <w:pPr>
        <w:pStyle w:val="AckPara"/>
        <w:spacing w:before="40" w:after="100"/>
        <w:rPr>
          <w:sz w:val="22"/>
          <w:lang w:eastAsia="it-IT"/>
          <w14:ligatures w14:val="standard"/>
        </w:rPr>
      </w:pPr>
      <w:r>
        <w:rPr>
          <w:sz w:val="22"/>
          <w:lang w:eastAsia="it-IT"/>
          <w14:ligatures w14:val="standard"/>
        </w:rPr>
        <w:t xml:space="preserve">First, </w:t>
      </w:r>
      <w:r w:rsidR="00607268">
        <w:rPr>
          <w:sz w:val="22"/>
          <w:lang w:eastAsia="it-IT"/>
          <w14:ligatures w14:val="standard"/>
        </w:rPr>
        <w:t>our algorithm is focused on one single driver who is trying to compete directly with other drivers for the most profitable fares. It does not take into consideration how much competition there might be for valuable fares if multiple drivers attempted to employ this algorithm.</w:t>
      </w:r>
    </w:p>
    <w:p w14:paraId="16383DF9" w14:textId="7C997157" w:rsidR="002C29F8" w:rsidRDefault="00607268" w:rsidP="0003368A">
      <w:pPr>
        <w:pStyle w:val="AckPara"/>
        <w:spacing w:before="40" w:after="100"/>
        <w:rPr>
          <w:sz w:val="22"/>
          <w:lang w:eastAsia="it-IT"/>
          <w14:ligatures w14:val="standard"/>
        </w:rPr>
      </w:pPr>
      <w:r>
        <w:rPr>
          <w:sz w:val="22"/>
          <w:lang w:eastAsia="it-IT"/>
          <w14:ligatures w14:val="standard"/>
        </w:rPr>
        <w:t>Also, a</w:t>
      </w:r>
      <w:r w:rsidR="00C23C0D">
        <w:rPr>
          <w:sz w:val="22"/>
          <w:lang w:eastAsia="it-IT"/>
          <w14:ligatures w14:val="standard"/>
        </w:rPr>
        <w:t>s we discussed earlier, an Uber driver’s income is not exclusively tied</w:t>
      </w:r>
      <w:r w:rsidR="00F51C91">
        <w:rPr>
          <w:sz w:val="22"/>
          <w:lang w:eastAsia="it-IT"/>
          <w14:ligatures w14:val="standard"/>
        </w:rPr>
        <w:t xml:space="preserve"> to</w:t>
      </w:r>
      <w:r w:rsidR="00C23C0D">
        <w:rPr>
          <w:sz w:val="22"/>
          <w:lang w:eastAsia="it-IT"/>
          <w14:ligatures w14:val="standard"/>
        </w:rPr>
        <w:t xml:space="preserve"> trip times. A more sophisticated algorithm would include fuel cost</w:t>
      </w:r>
      <w:r w:rsidR="00F51C91">
        <w:rPr>
          <w:sz w:val="22"/>
          <w:lang w:eastAsia="it-IT"/>
          <w14:ligatures w14:val="standard"/>
        </w:rPr>
        <w:t>s</w:t>
      </w:r>
      <w:r w:rsidR="00C23C0D">
        <w:rPr>
          <w:sz w:val="22"/>
          <w:lang w:eastAsia="it-IT"/>
          <w14:ligatures w14:val="standard"/>
        </w:rPr>
        <w:t xml:space="preserve">, surge prices, the socio-economic demographics of neighborhoods (to </w:t>
      </w:r>
      <w:r w:rsidR="00F51C91">
        <w:rPr>
          <w:sz w:val="22"/>
          <w:lang w:eastAsia="it-IT"/>
          <w14:ligatures w14:val="standard"/>
        </w:rPr>
        <w:t>attempt to predict</w:t>
      </w:r>
      <w:r w:rsidR="00C23C0D">
        <w:rPr>
          <w:sz w:val="22"/>
          <w:lang w:eastAsia="it-IT"/>
          <w14:ligatures w14:val="standard"/>
        </w:rPr>
        <w:t xml:space="preserve"> average tip amounts), and the average star-rating of passengers.</w:t>
      </w:r>
    </w:p>
    <w:p w14:paraId="07BD7F3F" w14:textId="64707CFA" w:rsidR="00C23C0D" w:rsidRDefault="00C23C0D" w:rsidP="0003368A">
      <w:pPr>
        <w:pStyle w:val="AckPara"/>
        <w:spacing w:before="40" w:after="100"/>
        <w:rPr>
          <w:sz w:val="22"/>
          <w:lang w:eastAsia="it-IT"/>
          <w14:ligatures w14:val="standard"/>
        </w:rPr>
      </w:pPr>
      <w:r>
        <w:rPr>
          <w:sz w:val="22"/>
          <w:lang w:eastAsia="it-IT"/>
          <w14:ligatures w14:val="standard"/>
        </w:rPr>
        <w:t>Even if our algorithm functioned perfectly, there is no guarantee that historical data will accurately predict current trends.</w:t>
      </w:r>
      <w:r w:rsidR="00B31386">
        <w:rPr>
          <w:sz w:val="22"/>
          <w:lang w:eastAsia="it-IT"/>
          <w14:ligatures w14:val="standard"/>
        </w:rPr>
        <w:t xml:space="preserve"> For example, any data that was generated during the </w:t>
      </w:r>
      <w:r w:rsidR="00F51C91">
        <w:rPr>
          <w:sz w:val="22"/>
          <w:lang w:eastAsia="it-IT"/>
          <w14:ligatures w14:val="standard"/>
        </w:rPr>
        <w:t>2021</w:t>
      </w:r>
      <w:r w:rsidR="00B31386">
        <w:rPr>
          <w:sz w:val="22"/>
          <w:lang w:eastAsia="it-IT"/>
          <w14:ligatures w14:val="standard"/>
        </w:rPr>
        <w:t xml:space="preserve"> might not accurately predict the behavior of </w:t>
      </w:r>
      <w:r w:rsidR="00F51C91">
        <w:rPr>
          <w:sz w:val="22"/>
          <w:lang w:eastAsia="it-IT"/>
          <w14:ligatures w14:val="standard"/>
        </w:rPr>
        <w:t xml:space="preserve">current </w:t>
      </w:r>
      <w:r w:rsidR="00B31386">
        <w:rPr>
          <w:sz w:val="22"/>
          <w:lang w:eastAsia="it-IT"/>
          <w14:ligatures w14:val="standard"/>
        </w:rPr>
        <w:t xml:space="preserve">commuters because so many people were working </w:t>
      </w:r>
      <w:r w:rsidR="00F51C91">
        <w:rPr>
          <w:sz w:val="22"/>
          <w:lang w:eastAsia="it-IT"/>
          <w14:ligatures w14:val="standard"/>
        </w:rPr>
        <w:t>remotely during the pandemic</w:t>
      </w:r>
      <w:r w:rsidR="00B31386">
        <w:rPr>
          <w:sz w:val="22"/>
          <w:lang w:eastAsia="it-IT"/>
          <w14:ligatures w14:val="standard"/>
        </w:rPr>
        <w:t>.</w:t>
      </w:r>
      <w:r w:rsidR="002C29F8" w:rsidRPr="002C29F8">
        <w:rPr>
          <w:sz w:val="22"/>
          <w:lang w:eastAsia="it-IT"/>
          <w14:ligatures w14:val="standard"/>
        </w:rPr>
        <w:t xml:space="preserve"> </w:t>
      </w:r>
    </w:p>
    <w:p w14:paraId="2666754D" w14:textId="074BCC1C" w:rsidR="0003368A" w:rsidRDefault="0003368A" w:rsidP="0003368A">
      <w:pPr>
        <w:pStyle w:val="AckPara"/>
        <w:spacing w:before="40" w:after="100"/>
        <w:rPr>
          <w:b/>
          <w:bCs/>
          <w:sz w:val="26"/>
          <w:szCs w:val="26"/>
          <w:lang w:eastAsia="it-IT"/>
          <w14:ligatures w14:val="standard"/>
        </w:rPr>
      </w:pPr>
      <w:r w:rsidRPr="00C272B9">
        <w:rPr>
          <w:b/>
          <w:bCs/>
          <w:sz w:val="26"/>
          <w:szCs w:val="26"/>
          <w:lang w:eastAsia="it-IT"/>
          <w14:ligatures w14:val="standard"/>
        </w:rPr>
        <w:t>3.</w:t>
      </w:r>
      <w:r>
        <w:rPr>
          <w:b/>
          <w:bCs/>
          <w:sz w:val="26"/>
          <w:szCs w:val="26"/>
          <w:lang w:eastAsia="it-IT"/>
          <w14:ligatures w14:val="standard"/>
        </w:rPr>
        <w:t>3</w:t>
      </w:r>
      <w:r>
        <w:rPr>
          <w:b/>
          <w:bCs/>
          <w:sz w:val="26"/>
          <w:szCs w:val="26"/>
          <w:lang w:eastAsia="it-IT"/>
          <w14:ligatures w14:val="standard"/>
        </w:rPr>
        <w:t xml:space="preserve">  </w:t>
      </w:r>
      <w:r w:rsidRPr="00C272B9">
        <w:rPr>
          <w:b/>
          <w:bCs/>
          <w:sz w:val="26"/>
          <w:szCs w:val="26"/>
          <w:lang w:eastAsia="it-IT"/>
          <w14:ligatures w14:val="standard"/>
        </w:rPr>
        <w:t xml:space="preserve"> </w:t>
      </w:r>
      <w:r>
        <w:rPr>
          <w:b/>
          <w:bCs/>
          <w:sz w:val="26"/>
          <w:szCs w:val="26"/>
          <w:lang w:eastAsia="it-IT"/>
          <w14:ligatures w14:val="standard"/>
        </w:rPr>
        <w:t>Conclusion</w:t>
      </w:r>
    </w:p>
    <w:p w14:paraId="01E207CC" w14:textId="70A1D80A" w:rsidR="0003368A" w:rsidRPr="0003368A" w:rsidRDefault="0003368A" w:rsidP="0003368A">
      <w:pPr>
        <w:pStyle w:val="AckPara"/>
        <w:spacing w:before="40" w:after="100"/>
        <w:rPr>
          <w:sz w:val="22"/>
          <w:lang w:eastAsia="it-IT"/>
          <w14:ligatures w14:val="standard"/>
        </w:rPr>
      </w:pPr>
      <w:r>
        <w:rPr>
          <w:sz w:val="22"/>
          <w:lang w:eastAsia="it-IT"/>
          <w14:ligatures w14:val="standard"/>
        </w:rPr>
        <w:t xml:space="preserve">While this was an interesting solution to implement, it might be more difficult to </w:t>
      </w:r>
    </w:p>
    <w:p w14:paraId="08A45BC9" w14:textId="33833290" w:rsidR="0003368A" w:rsidRPr="00C272B9" w:rsidRDefault="0003368A" w:rsidP="0003368A">
      <w:pPr>
        <w:pStyle w:val="AckPara"/>
        <w:spacing w:before="40" w:after="100"/>
        <w:rPr>
          <w:sz w:val="22"/>
          <w:lang w:eastAsia="it-IT"/>
          <w14:ligatures w14:val="standard"/>
        </w:rPr>
      </w:pPr>
    </w:p>
    <w:p w14:paraId="192C36F0" w14:textId="37BE2AFF" w:rsidR="002C29F8" w:rsidRDefault="002C29F8" w:rsidP="0003368A">
      <w:pPr>
        <w:pStyle w:val="ReferenceHead"/>
        <w:spacing w:before="40" w:after="100"/>
        <w:jc w:val="both"/>
        <w:rPr>
          <w:sz w:val="26"/>
          <w:szCs w:val="26"/>
          <w14:ligatures w14:val="standard"/>
        </w:rPr>
      </w:pPr>
      <w:r>
        <w:rPr>
          <w:sz w:val="26"/>
          <w:szCs w:val="26"/>
          <w14:ligatures w14:val="standard"/>
        </w:rPr>
        <w:t>SOURCE DATA</w:t>
      </w:r>
    </w:p>
    <w:p w14:paraId="37F42E1C" w14:textId="2DC26CE4" w:rsidR="00732D22" w:rsidRPr="00EB40C7" w:rsidRDefault="00BD7427" w:rsidP="0003368A">
      <w:pPr>
        <w:pStyle w:val="ReferenceHead"/>
        <w:spacing w:before="40" w:after="100"/>
        <w:jc w:val="both"/>
        <w:rPr>
          <w:sz w:val="18"/>
          <w:szCs w:val="26"/>
          <w14:ligatures w14:val="standard"/>
        </w:rPr>
      </w:pPr>
      <w:r w:rsidRPr="00BD7427">
        <w:rPr>
          <w:b w:val="0"/>
          <w:bCs/>
          <w:sz w:val="18"/>
          <w:szCs w:val="18"/>
          <w14:ligatures w14:val="standard"/>
        </w:rPr>
        <w:t xml:space="preserve">[1] </w:t>
      </w:r>
      <w:r w:rsidR="002C29F8" w:rsidRPr="00BD7427">
        <w:rPr>
          <w:b w:val="0"/>
          <w:bCs/>
          <w:sz w:val="18"/>
          <w:szCs w:val="18"/>
          <w14:ligatures w14:val="standard"/>
        </w:rPr>
        <w:t>https://data.cityofchicago.org/Transportation/Transportation-Network-Providers-Trips/m6dm-c72p</w:t>
      </w:r>
    </w:p>
    <w:p w14:paraId="2D99C4B6"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Conference Name:ACM Woodstock conference</w:t>
      </w:r>
    </w:p>
    <w:p w14:paraId="7F1C3A1A"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Conference Short Name:WOODSTOCK’18</w:t>
      </w:r>
    </w:p>
    <w:p w14:paraId="78EDFC4A"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Conference Location:El Paso, Texas USA</w:t>
      </w:r>
    </w:p>
    <w:p w14:paraId="5CF4A508"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ISBN:978-1-4503-0000-0/18/06</w:t>
      </w:r>
    </w:p>
    <w:p w14:paraId="306C1161"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Year:2018</w:t>
      </w:r>
    </w:p>
    <w:p w14:paraId="3CE3782D"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Date:June</w:t>
      </w:r>
    </w:p>
    <w:p w14:paraId="7D862A30"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Copyright Year:2018</w:t>
      </w:r>
    </w:p>
    <w:p w14:paraId="1F0D7D75"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Copyright Statement:rightsretained</w:t>
      </w:r>
    </w:p>
    <w:p w14:paraId="6392BB75"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DOI:10.1145/1234567890</w:t>
      </w:r>
    </w:p>
    <w:p w14:paraId="0F2E5C10" w14:textId="77777777" w:rsidR="00C14A4F" w:rsidRPr="00EB40C7" w:rsidRDefault="00C14A4F" w:rsidP="0003368A">
      <w:pPr>
        <w:pStyle w:val="MetadataHead"/>
        <w:spacing w:before="40" w:after="100"/>
        <w:rPr>
          <w:vanish/>
          <w:color w:val="auto"/>
          <w:sz w:val="18"/>
          <w:szCs w:val="18"/>
          <w14:ligatures w14:val="standard"/>
        </w:rPr>
      </w:pPr>
      <w:r w:rsidRPr="00EB40C7">
        <w:rPr>
          <w:vanish/>
          <w:color w:val="auto"/>
          <w:sz w:val="18"/>
          <w:szCs w:val="18"/>
          <w14:ligatures w14:val="standard"/>
        </w:rPr>
        <w:t>RRH: F. Surname et al.</w:t>
      </w:r>
    </w:p>
    <w:p w14:paraId="008E7C27" w14:textId="77777777" w:rsidR="00586A35" w:rsidRPr="00EB40C7" w:rsidRDefault="00C14A4F" w:rsidP="0003368A">
      <w:pPr>
        <w:pStyle w:val="MetadataHead"/>
        <w:spacing w:before="40" w:after="100"/>
        <w:rPr>
          <w:color w:val="auto"/>
          <w:sz w:val="18"/>
          <w:szCs w:val="18"/>
          <w14:ligatures w14:val="standard"/>
        </w:rPr>
      </w:pPr>
      <w:r w:rsidRPr="00EB40C7">
        <w:rPr>
          <w:vanish/>
          <w:color w:val="auto"/>
          <w:sz w:val="18"/>
          <w:szCs w:val="18"/>
          <w14:ligatures w14:val="standard"/>
        </w:rPr>
        <w:t>Price:$15.00</w:t>
      </w:r>
      <w:bookmarkStart w:id="2" w:name="intm"/>
      <w:bookmarkEnd w:id="2"/>
    </w:p>
    <w:sectPr w:rsidR="00586A35" w:rsidRPr="00EB40C7"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E5C85" w14:textId="77777777" w:rsidR="002C3D27" w:rsidRDefault="002C3D27">
      <w:r>
        <w:separator/>
      </w:r>
    </w:p>
  </w:endnote>
  <w:endnote w:type="continuationSeparator" w:id="0">
    <w:p w14:paraId="47D97E67" w14:textId="77777777" w:rsidR="002C3D27" w:rsidRDefault="002C3D27">
      <w:r>
        <w:continuationSeparator/>
      </w:r>
    </w:p>
  </w:endnote>
  <w:endnote w:type="continuationNotice" w:id="1">
    <w:p w14:paraId="26BD947A" w14:textId="77777777" w:rsidR="002C3D27" w:rsidRDefault="002C3D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ource Code Pro">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B3DA4" w14:textId="77777777" w:rsidR="00586A35" w:rsidRPr="00586A35" w:rsidRDefault="00586A35" w:rsidP="00586A35">
    <w:pPr>
      <w:pStyle w:val="Footer"/>
      <w:rPr>
        <w:rStyle w:val="PageNumber"/>
        <w:rFonts w:ascii="Linux Biolinum" w:hAnsi="Linux Biolinum" w:cs="Linux Biolinum"/>
      </w:rPr>
    </w:pPr>
  </w:p>
  <w:p w14:paraId="7B08AEB1"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2AA9D"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3CF9B" w14:textId="77777777" w:rsidR="002C3D27" w:rsidRDefault="002C3D27">
      <w:r>
        <w:separator/>
      </w:r>
    </w:p>
  </w:footnote>
  <w:footnote w:type="continuationSeparator" w:id="0">
    <w:p w14:paraId="48F27C00" w14:textId="77777777" w:rsidR="002C3D27" w:rsidRDefault="002C3D27">
      <w:r>
        <w:continuationSeparator/>
      </w:r>
    </w:p>
  </w:footnote>
  <w:footnote w:type="continuationNotice" w:id="1">
    <w:p w14:paraId="25DDC7B6" w14:textId="77777777" w:rsidR="002C3D27" w:rsidRDefault="002C3D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43AF5E1A" w14:textId="77777777" w:rsidTr="00586A35">
      <w:tc>
        <w:tcPr>
          <w:tcW w:w="2500" w:type="pct"/>
          <w:vAlign w:val="center"/>
        </w:tcPr>
        <w:p w14:paraId="07CEA5E5" w14:textId="31C4DBE5" w:rsidR="00586A35" w:rsidRPr="00586A35" w:rsidRDefault="003710C0" w:rsidP="00586A35">
          <w:pPr>
            <w:pStyle w:val="Header"/>
            <w:tabs>
              <w:tab w:val="clear" w:pos="4320"/>
              <w:tab w:val="clear" w:pos="8640"/>
            </w:tabs>
            <w:jc w:val="left"/>
            <w:rPr>
              <w:rFonts w:ascii="Linux Biolinum" w:hAnsi="Linux Biolinum" w:cs="Linux Biolinum"/>
            </w:rPr>
          </w:pPr>
          <w:r>
            <w:rPr>
              <w:rFonts w:ascii="Linux Biolinum" w:hAnsi="Linux Biolinum" w:cs="Linux Biolinum"/>
            </w:rPr>
            <w:t>COMP 4118 Project Report</w:t>
          </w:r>
        </w:p>
      </w:tc>
      <w:tc>
        <w:tcPr>
          <w:tcW w:w="2500" w:type="pct"/>
          <w:vAlign w:val="center"/>
        </w:tcPr>
        <w:p w14:paraId="1DBF01A8" w14:textId="3E082566" w:rsidR="00586A35" w:rsidRPr="00586A35" w:rsidRDefault="003710C0"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Nguyen, Schwab, Wu</w:t>
          </w:r>
        </w:p>
      </w:tc>
    </w:tr>
  </w:tbl>
  <w:p w14:paraId="39B9DDA4"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00586A35" w:rsidRPr="00586A35" w14:paraId="0DE30ED0" w14:textId="77777777" w:rsidTr="00586A35">
      <w:tc>
        <w:tcPr>
          <w:tcW w:w="2500" w:type="pct"/>
          <w:vAlign w:val="center"/>
        </w:tcPr>
        <w:p w14:paraId="75794757" w14:textId="35A9267E" w:rsidR="003710C0" w:rsidRPr="00586A35" w:rsidRDefault="003710C0" w:rsidP="00586A35">
          <w:pPr>
            <w:pStyle w:val="Header"/>
            <w:tabs>
              <w:tab w:val="clear" w:pos="4320"/>
              <w:tab w:val="clear" w:pos="8640"/>
            </w:tabs>
            <w:jc w:val="left"/>
            <w:rPr>
              <w:rFonts w:ascii="Linux Biolinum" w:hAnsi="Linux Biolinum" w:cs="Linux Biolinum"/>
            </w:rPr>
          </w:pPr>
          <w:r>
            <w:rPr>
              <w:rFonts w:ascii="Linux Biolinum" w:hAnsi="Linux Biolinum" w:cs="Linux Biolinum"/>
            </w:rPr>
            <w:t>COMP 4118 Project Report</w:t>
          </w:r>
        </w:p>
      </w:tc>
      <w:tc>
        <w:tcPr>
          <w:tcW w:w="2500" w:type="pct"/>
          <w:vAlign w:val="center"/>
        </w:tcPr>
        <w:p w14:paraId="48B2C958" w14:textId="01458152" w:rsidR="00586A35" w:rsidRPr="00586A35" w:rsidRDefault="003710C0"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Nguyen, Schwab, Wu</w:t>
          </w:r>
        </w:p>
      </w:tc>
    </w:tr>
  </w:tbl>
  <w:p w14:paraId="5ABBECDF"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9712759">
    <w:abstractNumId w:val="28"/>
  </w:num>
  <w:num w:numId="2" w16cid:durableId="1858687505">
    <w:abstractNumId w:val="14"/>
  </w:num>
  <w:num w:numId="3" w16cid:durableId="1504083913">
    <w:abstractNumId w:val="10"/>
  </w:num>
  <w:num w:numId="4" w16cid:durableId="1737583265">
    <w:abstractNumId w:val="27"/>
  </w:num>
  <w:num w:numId="5" w16cid:durableId="829295399">
    <w:abstractNumId w:val="19"/>
  </w:num>
  <w:num w:numId="6" w16cid:durableId="1657685545">
    <w:abstractNumId w:val="15"/>
  </w:num>
  <w:num w:numId="7" w16cid:durableId="1044520039">
    <w:abstractNumId w:val="25"/>
  </w:num>
  <w:num w:numId="8" w16cid:durableId="2111705047">
    <w:abstractNumId w:val="21"/>
  </w:num>
  <w:num w:numId="9" w16cid:durableId="1920795026">
    <w:abstractNumId w:val="24"/>
  </w:num>
  <w:num w:numId="10" w16cid:durableId="1030498260">
    <w:abstractNumId w:val="9"/>
  </w:num>
  <w:num w:numId="11" w16cid:durableId="1981499480">
    <w:abstractNumId w:val="7"/>
  </w:num>
  <w:num w:numId="12" w16cid:durableId="943221481">
    <w:abstractNumId w:val="6"/>
  </w:num>
  <w:num w:numId="13" w16cid:durableId="1795513369">
    <w:abstractNumId w:val="5"/>
  </w:num>
  <w:num w:numId="14" w16cid:durableId="150874365">
    <w:abstractNumId w:val="4"/>
  </w:num>
  <w:num w:numId="15" w16cid:durableId="2078479029">
    <w:abstractNumId w:val="8"/>
  </w:num>
  <w:num w:numId="16" w16cid:durableId="1020157609">
    <w:abstractNumId w:val="3"/>
  </w:num>
  <w:num w:numId="17" w16cid:durableId="235869431">
    <w:abstractNumId w:val="2"/>
  </w:num>
  <w:num w:numId="18" w16cid:durableId="223609656">
    <w:abstractNumId w:val="1"/>
  </w:num>
  <w:num w:numId="19" w16cid:durableId="1758938880">
    <w:abstractNumId w:val="0"/>
  </w:num>
  <w:num w:numId="20" w16cid:durableId="356735020">
    <w:abstractNumId w:val="20"/>
  </w:num>
  <w:num w:numId="21" w16cid:durableId="248393865">
    <w:abstractNumId w:val="23"/>
  </w:num>
  <w:num w:numId="22" w16cid:durableId="225262895">
    <w:abstractNumId w:val="29"/>
  </w:num>
  <w:num w:numId="23" w16cid:durableId="1743523994">
    <w:abstractNumId w:val="13"/>
  </w:num>
  <w:num w:numId="24" w16cid:durableId="1011757450">
    <w:abstractNumId w:val="26"/>
  </w:num>
  <w:num w:numId="25" w16cid:durableId="487676569">
    <w:abstractNumId w:val="22"/>
  </w:num>
  <w:num w:numId="26" w16cid:durableId="302930667">
    <w:abstractNumId w:val="16"/>
  </w:num>
  <w:num w:numId="27" w16cid:durableId="2299669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62754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11425775">
    <w:abstractNumId w:val="17"/>
  </w:num>
  <w:num w:numId="30" w16cid:durableId="711618752">
    <w:abstractNumId w:val="12"/>
  </w:num>
  <w:num w:numId="31" w16cid:durableId="733968116">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239BD"/>
    <w:rsid w:val="0003368A"/>
    <w:rsid w:val="00035FAD"/>
    <w:rsid w:val="00041330"/>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C050B"/>
    <w:rsid w:val="000E118B"/>
    <w:rsid w:val="000E278E"/>
    <w:rsid w:val="000E4378"/>
    <w:rsid w:val="000E64FC"/>
    <w:rsid w:val="000E7A87"/>
    <w:rsid w:val="000F6090"/>
    <w:rsid w:val="001041A3"/>
    <w:rsid w:val="0010534D"/>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43B1"/>
    <w:rsid w:val="001A71BB"/>
    <w:rsid w:val="001B29D6"/>
    <w:rsid w:val="001D0823"/>
    <w:rsid w:val="001D5887"/>
    <w:rsid w:val="001D6958"/>
    <w:rsid w:val="001E2720"/>
    <w:rsid w:val="001E71D7"/>
    <w:rsid w:val="001F5205"/>
    <w:rsid w:val="0020294A"/>
    <w:rsid w:val="002219CC"/>
    <w:rsid w:val="002233F8"/>
    <w:rsid w:val="00245119"/>
    <w:rsid w:val="00250FEF"/>
    <w:rsid w:val="00252596"/>
    <w:rsid w:val="00256DCF"/>
    <w:rsid w:val="00264B6B"/>
    <w:rsid w:val="00270347"/>
    <w:rsid w:val="0027195D"/>
    <w:rsid w:val="002738DA"/>
    <w:rsid w:val="00282789"/>
    <w:rsid w:val="00290DF5"/>
    <w:rsid w:val="00292645"/>
    <w:rsid w:val="0029583F"/>
    <w:rsid w:val="002A517A"/>
    <w:rsid w:val="002B01E4"/>
    <w:rsid w:val="002B1F59"/>
    <w:rsid w:val="002C0649"/>
    <w:rsid w:val="002C29F8"/>
    <w:rsid w:val="002C3D27"/>
    <w:rsid w:val="002D26C4"/>
    <w:rsid w:val="002F069E"/>
    <w:rsid w:val="002F2289"/>
    <w:rsid w:val="002F2EB2"/>
    <w:rsid w:val="00301545"/>
    <w:rsid w:val="00303FAD"/>
    <w:rsid w:val="003057B1"/>
    <w:rsid w:val="00306C3A"/>
    <w:rsid w:val="00307501"/>
    <w:rsid w:val="00317850"/>
    <w:rsid w:val="00321DDC"/>
    <w:rsid w:val="0032775A"/>
    <w:rsid w:val="0033342D"/>
    <w:rsid w:val="003342CD"/>
    <w:rsid w:val="00336D12"/>
    <w:rsid w:val="0034235E"/>
    <w:rsid w:val="0035160B"/>
    <w:rsid w:val="00356296"/>
    <w:rsid w:val="00357671"/>
    <w:rsid w:val="003710C0"/>
    <w:rsid w:val="00373175"/>
    <w:rsid w:val="0037572A"/>
    <w:rsid w:val="00375A79"/>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C7D"/>
    <w:rsid w:val="00431CB0"/>
    <w:rsid w:val="0046042C"/>
    <w:rsid w:val="0048106F"/>
    <w:rsid w:val="0048126B"/>
    <w:rsid w:val="004825CE"/>
    <w:rsid w:val="004836A6"/>
    <w:rsid w:val="00492EF4"/>
    <w:rsid w:val="004947C9"/>
    <w:rsid w:val="00495781"/>
    <w:rsid w:val="00497365"/>
    <w:rsid w:val="004A7556"/>
    <w:rsid w:val="004B0BF6"/>
    <w:rsid w:val="004B161D"/>
    <w:rsid w:val="004B3003"/>
    <w:rsid w:val="004C028D"/>
    <w:rsid w:val="004C1EDF"/>
    <w:rsid w:val="004C49F3"/>
    <w:rsid w:val="004C6B2D"/>
    <w:rsid w:val="0050103C"/>
    <w:rsid w:val="005041C6"/>
    <w:rsid w:val="00504C8B"/>
    <w:rsid w:val="00506EF6"/>
    <w:rsid w:val="005153AC"/>
    <w:rsid w:val="005160AB"/>
    <w:rsid w:val="00523CD9"/>
    <w:rsid w:val="00540C55"/>
    <w:rsid w:val="00551881"/>
    <w:rsid w:val="005528F6"/>
    <w:rsid w:val="0058578F"/>
    <w:rsid w:val="00586A35"/>
    <w:rsid w:val="005927BE"/>
    <w:rsid w:val="00596082"/>
    <w:rsid w:val="00596F2A"/>
    <w:rsid w:val="005B2ED3"/>
    <w:rsid w:val="005B493F"/>
    <w:rsid w:val="005C0062"/>
    <w:rsid w:val="005C3D72"/>
    <w:rsid w:val="005C5E36"/>
    <w:rsid w:val="005D0695"/>
    <w:rsid w:val="005D0CCE"/>
    <w:rsid w:val="005D7E6E"/>
    <w:rsid w:val="005E22A3"/>
    <w:rsid w:val="005F30FF"/>
    <w:rsid w:val="00606F4C"/>
    <w:rsid w:val="00607268"/>
    <w:rsid w:val="00607A60"/>
    <w:rsid w:val="0061273A"/>
    <w:rsid w:val="00612C56"/>
    <w:rsid w:val="00612E4E"/>
    <w:rsid w:val="006317A6"/>
    <w:rsid w:val="0063608B"/>
    <w:rsid w:val="00644AC8"/>
    <w:rsid w:val="00650463"/>
    <w:rsid w:val="006514CD"/>
    <w:rsid w:val="0065275A"/>
    <w:rsid w:val="00654D92"/>
    <w:rsid w:val="00660A05"/>
    <w:rsid w:val="00670649"/>
    <w:rsid w:val="00675128"/>
    <w:rsid w:val="0069472B"/>
    <w:rsid w:val="00694749"/>
    <w:rsid w:val="006978B2"/>
    <w:rsid w:val="006A22F6"/>
    <w:rsid w:val="006A29E8"/>
    <w:rsid w:val="006B4623"/>
    <w:rsid w:val="006C4AF1"/>
    <w:rsid w:val="006C4BE3"/>
    <w:rsid w:val="006D0E9B"/>
    <w:rsid w:val="006D2239"/>
    <w:rsid w:val="006E0D12"/>
    <w:rsid w:val="006E4407"/>
    <w:rsid w:val="006E7653"/>
    <w:rsid w:val="006F050A"/>
    <w:rsid w:val="006F1681"/>
    <w:rsid w:val="00701FA6"/>
    <w:rsid w:val="0070306F"/>
    <w:rsid w:val="0070473B"/>
    <w:rsid w:val="0070531E"/>
    <w:rsid w:val="00716DEF"/>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800CE"/>
    <w:rsid w:val="00780227"/>
    <w:rsid w:val="00793451"/>
    <w:rsid w:val="00793808"/>
    <w:rsid w:val="0079682F"/>
    <w:rsid w:val="00797D60"/>
    <w:rsid w:val="007A3F4E"/>
    <w:rsid w:val="007A481F"/>
    <w:rsid w:val="007A502C"/>
    <w:rsid w:val="007A579F"/>
    <w:rsid w:val="007C57E7"/>
    <w:rsid w:val="007D3C28"/>
    <w:rsid w:val="007E0B4F"/>
    <w:rsid w:val="007E7648"/>
    <w:rsid w:val="007F2D1D"/>
    <w:rsid w:val="007F6F48"/>
    <w:rsid w:val="00802E06"/>
    <w:rsid w:val="008051C3"/>
    <w:rsid w:val="00810CE2"/>
    <w:rsid w:val="008150D4"/>
    <w:rsid w:val="00824131"/>
    <w:rsid w:val="008313F7"/>
    <w:rsid w:val="0083735E"/>
    <w:rsid w:val="00837CBF"/>
    <w:rsid w:val="00843705"/>
    <w:rsid w:val="00843E05"/>
    <w:rsid w:val="00847A31"/>
    <w:rsid w:val="00850D0C"/>
    <w:rsid w:val="0085553A"/>
    <w:rsid w:val="00865CFF"/>
    <w:rsid w:val="00871E83"/>
    <w:rsid w:val="0089066F"/>
    <w:rsid w:val="00891A1D"/>
    <w:rsid w:val="008949E1"/>
    <w:rsid w:val="00894BE4"/>
    <w:rsid w:val="008A665A"/>
    <w:rsid w:val="008B1EFD"/>
    <w:rsid w:val="008B710D"/>
    <w:rsid w:val="008C6E83"/>
    <w:rsid w:val="008C72C9"/>
    <w:rsid w:val="008D2786"/>
    <w:rsid w:val="008D4A83"/>
    <w:rsid w:val="008F6FB8"/>
    <w:rsid w:val="009010B7"/>
    <w:rsid w:val="009073E1"/>
    <w:rsid w:val="0092209C"/>
    <w:rsid w:val="00922D48"/>
    <w:rsid w:val="009268B7"/>
    <w:rsid w:val="00926E45"/>
    <w:rsid w:val="00931F2B"/>
    <w:rsid w:val="00932662"/>
    <w:rsid w:val="00934FE1"/>
    <w:rsid w:val="00936367"/>
    <w:rsid w:val="00936F8D"/>
    <w:rsid w:val="0095071A"/>
    <w:rsid w:val="00955704"/>
    <w:rsid w:val="00962503"/>
    <w:rsid w:val="00966299"/>
    <w:rsid w:val="009668DE"/>
    <w:rsid w:val="00976413"/>
    <w:rsid w:val="00982C4C"/>
    <w:rsid w:val="00986039"/>
    <w:rsid w:val="009923C7"/>
    <w:rsid w:val="009978A7"/>
    <w:rsid w:val="009B00DC"/>
    <w:rsid w:val="009B7559"/>
    <w:rsid w:val="009D3C3B"/>
    <w:rsid w:val="009D46EA"/>
    <w:rsid w:val="009E56C5"/>
    <w:rsid w:val="009F2833"/>
    <w:rsid w:val="00A012F5"/>
    <w:rsid w:val="00A12291"/>
    <w:rsid w:val="00A14A4F"/>
    <w:rsid w:val="00A15152"/>
    <w:rsid w:val="00A155F9"/>
    <w:rsid w:val="00A164B7"/>
    <w:rsid w:val="00A21DEF"/>
    <w:rsid w:val="00A319FD"/>
    <w:rsid w:val="00A4107E"/>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C4C5E"/>
    <w:rsid w:val="00AD0294"/>
    <w:rsid w:val="00AE1E64"/>
    <w:rsid w:val="00B13E4F"/>
    <w:rsid w:val="00B14E51"/>
    <w:rsid w:val="00B15A21"/>
    <w:rsid w:val="00B1638F"/>
    <w:rsid w:val="00B25737"/>
    <w:rsid w:val="00B31386"/>
    <w:rsid w:val="00B33269"/>
    <w:rsid w:val="00B350C9"/>
    <w:rsid w:val="00B3715C"/>
    <w:rsid w:val="00B4052C"/>
    <w:rsid w:val="00B41CB4"/>
    <w:rsid w:val="00B43D73"/>
    <w:rsid w:val="00B46551"/>
    <w:rsid w:val="00B51DB5"/>
    <w:rsid w:val="00B61445"/>
    <w:rsid w:val="00B61DDD"/>
    <w:rsid w:val="00B64DD4"/>
    <w:rsid w:val="00B64F13"/>
    <w:rsid w:val="00B6756D"/>
    <w:rsid w:val="00B73DEA"/>
    <w:rsid w:val="00BA00DF"/>
    <w:rsid w:val="00BA5432"/>
    <w:rsid w:val="00BA7DD8"/>
    <w:rsid w:val="00BB333E"/>
    <w:rsid w:val="00BC5BDA"/>
    <w:rsid w:val="00BD304D"/>
    <w:rsid w:val="00BD61E5"/>
    <w:rsid w:val="00BD7427"/>
    <w:rsid w:val="00BD793B"/>
    <w:rsid w:val="00BE7F58"/>
    <w:rsid w:val="00BF3D6B"/>
    <w:rsid w:val="00C03DCA"/>
    <w:rsid w:val="00C040AA"/>
    <w:rsid w:val="00C06212"/>
    <w:rsid w:val="00C1142C"/>
    <w:rsid w:val="00C14A4F"/>
    <w:rsid w:val="00C23C0D"/>
    <w:rsid w:val="00C272B9"/>
    <w:rsid w:val="00C32613"/>
    <w:rsid w:val="00C41AE1"/>
    <w:rsid w:val="00C4538D"/>
    <w:rsid w:val="00C461FF"/>
    <w:rsid w:val="00C473A5"/>
    <w:rsid w:val="00C50274"/>
    <w:rsid w:val="00C5423E"/>
    <w:rsid w:val="00C62F31"/>
    <w:rsid w:val="00C72FAB"/>
    <w:rsid w:val="00C822AF"/>
    <w:rsid w:val="00C90428"/>
    <w:rsid w:val="00C9472A"/>
    <w:rsid w:val="00C95C6E"/>
    <w:rsid w:val="00C96C07"/>
    <w:rsid w:val="00CA17C5"/>
    <w:rsid w:val="00CB6709"/>
    <w:rsid w:val="00CC2FE0"/>
    <w:rsid w:val="00CD4663"/>
    <w:rsid w:val="00CE752A"/>
    <w:rsid w:val="00CF2B1E"/>
    <w:rsid w:val="00CF39D4"/>
    <w:rsid w:val="00D04103"/>
    <w:rsid w:val="00D24AA4"/>
    <w:rsid w:val="00D31EBA"/>
    <w:rsid w:val="00D341FA"/>
    <w:rsid w:val="00D34435"/>
    <w:rsid w:val="00D47BCC"/>
    <w:rsid w:val="00D658B3"/>
    <w:rsid w:val="00D70EDE"/>
    <w:rsid w:val="00D9290D"/>
    <w:rsid w:val="00DC112E"/>
    <w:rsid w:val="00DC1C49"/>
    <w:rsid w:val="00DC4B20"/>
    <w:rsid w:val="00DC4FC9"/>
    <w:rsid w:val="00DD476E"/>
    <w:rsid w:val="00DD5335"/>
    <w:rsid w:val="00DE11E5"/>
    <w:rsid w:val="00DF0E97"/>
    <w:rsid w:val="00E016B0"/>
    <w:rsid w:val="00E04496"/>
    <w:rsid w:val="00E07782"/>
    <w:rsid w:val="00E13CDC"/>
    <w:rsid w:val="00E2212F"/>
    <w:rsid w:val="00E238F9"/>
    <w:rsid w:val="00E251D2"/>
    <w:rsid w:val="00E270D5"/>
    <w:rsid w:val="00E27659"/>
    <w:rsid w:val="00E320C3"/>
    <w:rsid w:val="00E36BC9"/>
    <w:rsid w:val="00E51B27"/>
    <w:rsid w:val="00E67156"/>
    <w:rsid w:val="00E71D5C"/>
    <w:rsid w:val="00E83192"/>
    <w:rsid w:val="00E834D5"/>
    <w:rsid w:val="00E87E12"/>
    <w:rsid w:val="00E943FF"/>
    <w:rsid w:val="00EA18AE"/>
    <w:rsid w:val="00EA33FF"/>
    <w:rsid w:val="00EB0977"/>
    <w:rsid w:val="00EB13C5"/>
    <w:rsid w:val="00EB2E12"/>
    <w:rsid w:val="00EB3F7D"/>
    <w:rsid w:val="00EB40C7"/>
    <w:rsid w:val="00EB49FA"/>
    <w:rsid w:val="00EB5854"/>
    <w:rsid w:val="00EC4D39"/>
    <w:rsid w:val="00EC5E10"/>
    <w:rsid w:val="00EF03F0"/>
    <w:rsid w:val="00F06E88"/>
    <w:rsid w:val="00F07F37"/>
    <w:rsid w:val="00F13DDE"/>
    <w:rsid w:val="00F2664D"/>
    <w:rsid w:val="00F30418"/>
    <w:rsid w:val="00F3215E"/>
    <w:rsid w:val="00F3231F"/>
    <w:rsid w:val="00F41CC2"/>
    <w:rsid w:val="00F51C91"/>
    <w:rsid w:val="00F52D73"/>
    <w:rsid w:val="00F65834"/>
    <w:rsid w:val="00F66B6F"/>
    <w:rsid w:val="00F70B8A"/>
    <w:rsid w:val="00F74DA3"/>
    <w:rsid w:val="00F91DFA"/>
    <w:rsid w:val="00F95288"/>
    <w:rsid w:val="00F9791B"/>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4AFC86"/>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A4107E"/>
    <w:pPr>
      <w:spacing w:after="80"/>
      <w:jc w:val="both"/>
    </w:pPr>
    <w:rPr>
      <w:rFonts w:ascii="Linux Libertine" w:eastAsia="Times New Roman" w:hAnsi="Linux Libertine" w:cs="Linux Libertine"/>
      <w:b/>
      <w:sz w:val="22"/>
      <w:szCs w:val="22"/>
      <w:lang w:val="en-US" w:eastAsia="en-US"/>
      <w14:ligatures w14:val="standard"/>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4B3003"/>
    <w:pPr>
      <w:spacing w:before="240" w:after="240" w:line="264" w:lineRule="auto"/>
      <w:jc w:val="both"/>
    </w:pPr>
    <w:rPr>
      <w:rFonts w:ascii="Linux Libertine" w:eastAsiaTheme="minorHAnsi" w:hAnsi="Linux Libertine" w:cstheme="minorBidi"/>
      <w:sz w:val="22"/>
      <w:szCs w:val="22"/>
      <w:lang w:val="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BD74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253125438">
      <w:bodyDiv w:val="1"/>
      <w:marLeft w:val="0"/>
      <w:marRight w:val="0"/>
      <w:marTop w:val="0"/>
      <w:marBottom w:val="0"/>
      <w:divBdr>
        <w:top w:val="none" w:sz="0" w:space="0" w:color="auto"/>
        <w:left w:val="none" w:sz="0" w:space="0" w:color="auto"/>
        <w:bottom w:val="none" w:sz="0" w:space="0" w:color="auto"/>
        <w:right w:val="none" w:sz="0" w:space="0" w:color="auto"/>
      </w:divBdr>
      <w:divsChild>
        <w:div w:id="539627685">
          <w:marLeft w:val="994"/>
          <w:marRight w:val="0"/>
          <w:marTop w:val="860"/>
          <w:marBottom w:val="0"/>
          <w:divBdr>
            <w:top w:val="none" w:sz="0" w:space="0" w:color="auto"/>
            <w:left w:val="none" w:sz="0" w:space="0" w:color="auto"/>
            <w:bottom w:val="none" w:sz="0" w:space="0" w:color="auto"/>
            <w:right w:val="none" w:sz="0" w:space="0" w:color="auto"/>
          </w:divBdr>
        </w:div>
      </w:divsChild>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25300432">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82381018">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75795624">
      <w:bodyDiv w:val="1"/>
      <w:marLeft w:val="0"/>
      <w:marRight w:val="0"/>
      <w:marTop w:val="0"/>
      <w:marBottom w:val="0"/>
      <w:divBdr>
        <w:top w:val="none" w:sz="0" w:space="0" w:color="auto"/>
        <w:left w:val="none" w:sz="0" w:space="0" w:color="auto"/>
        <w:bottom w:val="none" w:sz="0" w:space="0" w:color="auto"/>
        <w:right w:val="none" w:sz="0" w:space="0" w:color="auto"/>
      </w:divBdr>
      <w:divsChild>
        <w:div w:id="1480267352">
          <w:marLeft w:val="1109"/>
          <w:marRight w:val="0"/>
          <w:marTop w:val="860"/>
          <w:marBottom w:val="0"/>
          <w:divBdr>
            <w:top w:val="none" w:sz="0" w:space="0" w:color="auto"/>
            <w:left w:val="none" w:sz="0" w:space="0" w:color="auto"/>
            <w:bottom w:val="none" w:sz="0" w:space="0" w:color="auto"/>
            <w:right w:val="none" w:sz="0" w:space="0" w:color="auto"/>
          </w:divBdr>
        </w:div>
      </w:divsChild>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01294802">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46218634">
      <w:bodyDiv w:val="1"/>
      <w:marLeft w:val="0"/>
      <w:marRight w:val="0"/>
      <w:marTop w:val="0"/>
      <w:marBottom w:val="0"/>
      <w:divBdr>
        <w:top w:val="none" w:sz="0" w:space="0" w:color="auto"/>
        <w:left w:val="none" w:sz="0" w:space="0" w:color="auto"/>
        <w:bottom w:val="none" w:sz="0" w:space="0" w:color="auto"/>
        <w:right w:val="none" w:sz="0" w:space="0" w:color="auto"/>
      </w:divBdr>
      <w:divsChild>
        <w:div w:id="1078676381">
          <w:marLeft w:val="1109"/>
          <w:marRight w:val="0"/>
          <w:marTop w:val="860"/>
          <w:marBottom w:val="0"/>
          <w:divBdr>
            <w:top w:val="none" w:sz="0" w:space="0" w:color="auto"/>
            <w:left w:val="none" w:sz="0" w:space="0" w:color="auto"/>
            <w:bottom w:val="none" w:sz="0" w:space="0" w:color="auto"/>
            <w:right w:val="none" w:sz="0" w:space="0" w:color="auto"/>
          </w:divBdr>
        </w:div>
      </w:divsChild>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70459593">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5531</TotalTime>
  <Pages>4</Pages>
  <Words>1424</Words>
  <Characters>8119</Characters>
  <Application>Microsoft Office Word</Application>
  <DocSecurity>0</DocSecurity>
  <Lines>67</Lines>
  <Paragraphs>19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9524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Dylan Schwab (dschwab)</cp:lastModifiedBy>
  <cp:revision>9</cp:revision>
  <cp:lastPrinted>2018-05-22T11:24:00Z</cp:lastPrinted>
  <dcterms:created xsi:type="dcterms:W3CDTF">2022-04-28T18:40:00Z</dcterms:created>
  <dcterms:modified xsi:type="dcterms:W3CDTF">2022-05-02T16:37:00Z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